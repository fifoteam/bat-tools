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Cs/>
        </w:rPr>
        <w:id w:val="-255674020"/>
      </w:sdtPr>
      <w:sdtEndPr>
        <w:rPr>
          <w:bCs w:val="0"/>
        </w:rPr>
      </w:sdtEndPr>
      <w:sdtContent>
        <w:p w:rsidR="00FA7089" w:rsidRDefault="00EE37E7">
          <w:pPr>
            <w:adjustRightInd/>
            <w:snapToGrid/>
            <w:spacing w:line="240" w:lineRule="auto"/>
            <w:ind w:firstLineChars="0" w:firstLine="0"/>
            <w:jc w:val="left"/>
            <w:rPr>
              <w:rFonts w:cs="Arial"/>
            </w:rPr>
          </w:pPr>
          <w:r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63485" cy="968375"/>
                    <wp:effectExtent l="0" t="0" r="0" b="3175"/>
                    <wp:wrapNone/>
                    <wp:docPr id="43" name="矩形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63600" cy="968400"/>
                            </a:xfrm>
                            <a:prstGeom prst="rect">
                              <a:avLst/>
                            </a:prstGeom>
                            <a:solidFill>
                              <a:srgbClr val="152F7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rect id="_x0000_s1026" o:spid="_x0000_s1026" o:spt="1" style="position:absolute;left:0pt;margin-left:0pt;margin-top:0pt;height:76.25pt;width:595.55pt;mso-position-horizontal-relative:page;mso-position-vertical-relative:page;z-index:251663360;v-text-anchor:middle;mso-width-relative:page;mso-height-relative:page;" fillcolor="#152F76" filled="t" stroked="f" coordsize="21600,21600" o:gfxdata="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s4PGNMAAAAGAQAADwAAAAAA&#10;AAABACAAAAAiAAAAZHJzL2Rvd25yZXYueG1sUEsBAhQAFAAAAAgAh07iQKnUr0hRAgAAfwQAAA4A&#10;AAAAAAAAAQAgAAAAIgEAAGRycy9lMm9Eb2MueG1sUEsFBgAAAAAGAAYAWQEAAOUF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w:rPr>
              <w:rFonts w:cs="Arial"/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page">
                      <wp:posOffset>496570</wp:posOffset>
                    </wp:positionH>
                    <wp:positionV relativeFrom="page">
                      <wp:posOffset>171450</wp:posOffset>
                    </wp:positionV>
                    <wp:extent cx="6602095" cy="698500"/>
                    <wp:effectExtent l="0" t="0" r="0" b="0"/>
                    <wp:wrapNone/>
                    <wp:docPr id="46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2400" cy="698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A7089" w:rsidRDefault="00FA7089">
                                <w:pPr>
                                  <w:tabs>
                                    <w:tab w:val="left" w:pos="2835"/>
                                  </w:tabs>
                                  <w:ind w:right="242" w:firstLineChars="0" w:firstLine="0"/>
                                  <w:jc w:val="right"/>
                                  <w:rPr>
                                    <w:bCs/>
                                    <w:color w:val="C7EDCC" w:themeColor="background1"/>
                                    <w:spacing w:val="22"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39.1pt;margin-top:13.5pt;width:519.85pt;height:55pt;z-index:251664384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" filled="f" stroked="f">
                    <v:textbox>
                      <w:txbxContent>
                        <w:p w:rsidR="00FA7089" w:rsidRDefault="00FA7089">
                          <w:pPr>
                            <w:tabs>
                              <w:tab w:val="left" w:pos="2835"/>
                            </w:tabs>
                            <w:ind w:right="242" w:firstLineChars="0" w:firstLine="0"/>
                            <w:jc w:val="right"/>
                            <w:rPr>
                              <w:bCs/>
                              <w:color w:val="C7EDCC" w:themeColor="background1"/>
                              <w:spacing w:val="22"/>
                              <w:sz w:val="44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972185</wp:posOffset>
                    </wp:positionV>
                    <wp:extent cx="7563485" cy="0"/>
                    <wp:effectExtent l="0" t="19050" r="37465" b="19050"/>
                    <wp:wrapNone/>
                    <wp:docPr id="44" name="直接连接符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5636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8B62B"/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line id="_x0000_s1026" o:spid="_x0000_s1026" o:spt="20" style="position:absolute;left:0pt;margin-left:0pt;margin-top:76.55pt;height:0pt;width:595.55pt;mso-position-horizontal-relative:page;mso-position-vertical-relative:page;z-index:251666432;mso-width-relative:page;mso-height-relative:page;" filled="f" stroked="t" coordsize="21600,21600" o:gfxdata="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yH0K59cAAAAJAQAADwAAAAAAAAABACAAAAAiAAAA&#10;ZHJzL2Rvd25yZXYueG1sUEsBAhQAFAAAAAgAh07iQHbPgljPAQAAZgMAAA4AAAAAAAAAAQAgAAAA&#10;JgEAAGRycy9lMm9Eb2MueG1sUEsFBgAAAAAGAAYAWQEAAGcFAAAAAA==&#10;">
                    <v:fill on="f" focussize="0,0"/>
                    <v:stroke weight="3pt" color="#F8B62B [3205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</w:p>
        <w:p w:rsidR="00FA7089" w:rsidRDefault="00FA7089">
          <w:pPr>
            <w:ind w:firstLine="420"/>
            <w:rPr>
              <w:rFonts w:cs="Arial"/>
            </w:rPr>
          </w:pPr>
        </w:p>
        <w:sdt>
          <w:sdtPr>
            <w:rPr>
              <w:rFonts w:cs="Arial"/>
            </w:rPr>
            <w:id w:val="587816038"/>
          </w:sdtPr>
          <w:sdtEndPr>
            <w:rPr>
              <w:sz w:val="24"/>
            </w:rPr>
          </w:sdtEndPr>
          <w:sdtContent>
            <w:p w:rsidR="00FA7089" w:rsidRDefault="00FA7089">
              <w:pPr>
                <w:ind w:firstLine="420"/>
                <w:rPr>
                  <w:rFonts w:cs="Arial"/>
                </w:rPr>
              </w:pPr>
            </w:p>
            <w:p w:rsidR="00FA7089" w:rsidRDefault="009F2702">
              <w:pPr>
                <w:adjustRightInd/>
                <w:snapToGrid/>
                <w:spacing w:line="240" w:lineRule="auto"/>
                <w:ind w:firstLineChars="0" w:firstLine="0"/>
                <w:jc w:val="left"/>
                <w:rPr>
                  <w:rFonts w:cs="Arial"/>
                  <w:sz w:val="24"/>
                </w:rPr>
              </w:pPr>
            </w:p>
          </w:sdtContent>
        </w:sdt>
        <w:p w:rsidR="00FA7089" w:rsidRDefault="00FA7089">
          <w:pPr>
            <w:adjustRightInd/>
            <w:snapToGrid/>
            <w:spacing w:before="156"/>
            <w:ind w:firstLineChars="0" w:firstLine="0"/>
            <w:jc w:val="left"/>
            <w:rPr>
              <w:rFonts w:cs="Arial"/>
            </w:rPr>
          </w:pPr>
        </w:p>
        <w:p w:rsidR="00FA7089" w:rsidRDefault="00EE37E7">
          <w:pPr>
            <w:ind w:firstLine="480"/>
            <w:rPr>
              <w:rFonts w:cs="Arial"/>
            </w:rPr>
          </w:pPr>
          <w:r>
            <w:rPr>
              <w:rFonts w:cs="Arial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page">
                      <wp:posOffset>496570</wp:posOffset>
                    </wp:positionH>
                    <wp:positionV relativeFrom="page">
                      <wp:posOffset>2397760</wp:posOffset>
                    </wp:positionV>
                    <wp:extent cx="6530340" cy="1483360"/>
                    <wp:effectExtent l="0" t="0" r="0" b="3175"/>
                    <wp:wrapSquare wrapText="bothSides"/>
                    <wp:docPr id="2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0400" cy="1483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A7089" w:rsidRDefault="00F47162">
                                <w:pPr>
                                  <w:ind w:firstLine="1040"/>
                                  <w:jc w:val="right"/>
                                  <w:rPr>
                                    <w:bCs/>
                                    <w:color w:val="152F76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bCs/>
                                    <w:color w:val="152F76"/>
                                    <w:sz w:val="52"/>
                                    <w:szCs w:val="52"/>
                                  </w:rPr>
                                  <w:t>文档</w:t>
                                </w:r>
                                <w:r>
                                  <w:rPr>
                                    <w:bCs/>
                                    <w:color w:val="152F76"/>
                                    <w:sz w:val="52"/>
                                    <w:szCs w:val="52"/>
                                  </w:rPr>
                                  <w:t>模板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7" type="#_x0000_t202" style="position:absolute;left:0;text-align:left;margin-left:39.1pt;margin-top:188.8pt;width:514.2pt;height:116.8pt;z-index:251665408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" filled="f" stroked="f">
                    <v:textbox>
                      <w:txbxContent>
                        <w:p w:rsidR="00FA7089" w:rsidRDefault="00F47162">
                          <w:pPr>
                            <w:ind w:firstLine="1040"/>
                            <w:jc w:val="right"/>
                            <w:rPr>
                              <w:bCs/>
                              <w:color w:val="152F76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bCs/>
                              <w:color w:val="152F76"/>
                              <w:sz w:val="52"/>
                              <w:szCs w:val="52"/>
                            </w:rPr>
                            <w:t>文档</w:t>
                          </w:r>
                          <w:r>
                            <w:rPr>
                              <w:bCs/>
                              <w:color w:val="152F76"/>
                              <w:sz w:val="52"/>
                              <w:szCs w:val="52"/>
                            </w:rPr>
                            <w:t>模板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A7089" w:rsidRDefault="00FA7089">
          <w:pPr>
            <w:ind w:firstLine="420"/>
            <w:rPr>
              <w:rFonts w:cs="Arial"/>
            </w:rPr>
          </w:pPr>
        </w:p>
        <w:p w:rsidR="00FA7089" w:rsidRDefault="00FA7089">
          <w:pPr>
            <w:adjustRightInd/>
            <w:snapToGrid/>
            <w:spacing w:line="240" w:lineRule="auto"/>
            <w:ind w:firstLineChars="0" w:firstLine="0"/>
            <w:jc w:val="left"/>
            <w:rPr>
              <w:rFonts w:cs="Arial"/>
            </w:rPr>
          </w:pPr>
        </w:p>
        <w:p w:rsidR="00FA7089" w:rsidRDefault="00FA7089">
          <w:pPr>
            <w:ind w:firstLine="420"/>
            <w:rPr>
              <w:rFonts w:cs="Arial"/>
            </w:rPr>
          </w:pPr>
        </w:p>
        <w:sdt>
          <w:sdtPr>
            <w:rPr>
              <w:rFonts w:cs="Arial"/>
            </w:rPr>
            <w:id w:val="-700706131"/>
          </w:sdtPr>
          <w:sdtEndPr>
            <w:rPr>
              <w:sz w:val="24"/>
            </w:rPr>
          </w:sdtEndPr>
          <w:sdtContent>
            <w:p w:rsidR="00FA7089" w:rsidRDefault="00FA7089">
              <w:pPr>
                <w:ind w:firstLine="420"/>
                <w:rPr>
                  <w:rFonts w:cs="Arial"/>
                </w:rPr>
              </w:pPr>
            </w:p>
            <w:p w:rsidR="00FA7089" w:rsidRDefault="009F2702">
              <w:pPr>
                <w:adjustRightInd/>
                <w:snapToGrid/>
                <w:spacing w:line="240" w:lineRule="auto"/>
                <w:ind w:firstLineChars="0" w:firstLine="0"/>
                <w:jc w:val="left"/>
                <w:rPr>
                  <w:rFonts w:cs="Arial"/>
                  <w:sz w:val="24"/>
                </w:rPr>
              </w:pPr>
            </w:p>
          </w:sdtContent>
        </w:sdt>
        <w:p w:rsidR="00FA7089" w:rsidRDefault="00EE37E7">
          <w:pPr>
            <w:adjustRightInd/>
            <w:snapToGrid/>
            <w:spacing w:before="156"/>
            <w:ind w:firstLineChars="0" w:firstLine="0"/>
            <w:jc w:val="left"/>
            <w:rPr>
              <w:rFonts w:cs="Arial"/>
            </w:rPr>
          </w:pPr>
          <w:r>
            <w:rPr>
              <w:rFonts w:cs="Arial"/>
              <w:noProof/>
              <w:sz w:val="24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4601210</wp:posOffset>
                </wp:positionH>
                <wp:positionV relativeFrom="page">
                  <wp:posOffset>9411970</wp:posOffset>
                </wp:positionV>
                <wp:extent cx="2271395" cy="360045"/>
                <wp:effectExtent l="0" t="0" r="0" b="2540"/>
                <wp:wrapNone/>
                <wp:docPr id="55" name="图片 55" descr="E:\公司行政资料\大恒图像源文件_横版A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图片 55" descr="E:\公司行政资料\大恒图像源文件_横版A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16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FA7089" w:rsidRDefault="00FA7089">
          <w:pPr>
            <w:adjustRightInd/>
            <w:snapToGrid/>
            <w:spacing w:line="240" w:lineRule="auto"/>
            <w:ind w:firstLineChars="0" w:firstLine="0"/>
            <w:jc w:val="left"/>
            <w:rPr>
              <w:rFonts w:cs="Arial"/>
            </w:rPr>
          </w:pPr>
        </w:p>
        <w:p w:rsidR="00FA7089" w:rsidRDefault="00FA7089">
          <w:pPr>
            <w:ind w:firstLine="420"/>
            <w:rPr>
              <w:rFonts w:cs="Arial"/>
            </w:rPr>
          </w:pPr>
        </w:p>
        <w:sdt>
          <w:sdtPr>
            <w:rPr>
              <w:rFonts w:cs="Arial"/>
            </w:rPr>
            <w:id w:val="-1031793292"/>
          </w:sdtPr>
          <w:sdtEndPr>
            <w:rPr>
              <w:sz w:val="24"/>
            </w:rPr>
          </w:sdtEndPr>
          <w:sdtContent>
            <w:p w:rsidR="00FA7089" w:rsidRDefault="00FA7089">
              <w:pPr>
                <w:ind w:firstLine="420"/>
                <w:rPr>
                  <w:rFonts w:cs="Arial"/>
                </w:rPr>
              </w:pPr>
            </w:p>
            <w:p w:rsidR="00FA7089" w:rsidRDefault="009F2702">
              <w:pPr>
                <w:adjustRightInd/>
                <w:snapToGrid/>
                <w:spacing w:line="240" w:lineRule="auto"/>
                <w:ind w:firstLineChars="0" w:firstLine="0"/>
                <w:jc w:val="left"/>
                <w:rPr>
                  <w:rFonts w:cs="Arial"/>
                  <w:sz w:val="24"/>
                </w:rPr>
              </w:pPr>
            </w:p>
          </w:sdtContent>
        </w:sdt>
        <w:p w:rsidR="00FA7089" w:rsidRDefault="00FA7089">
          <w:pPr>
            <w:adjustRightInd/>
            <w:snapToGrid/>
            <w:spacing w:before="156"/>
            <w:ind w:firstLineChars="0" w:firstLine="0"/>
            <w:jc w:val="left"/>
            <w:rPr>
              <w:rFonts w:cs="Arial"/>
            </w:rPr>
          </w:pPr>
        </w:p>
        <w:p w:rsidR="00FA7089" w:rsidRDefault="00FA7089">
          <w:pPr>
            <w:ind w:firstLine="420"/>
            <w:rPr>
              <w:rFonts w:cs="Arial"/>
            </w:rPr>
          </w:pPr>
        </w:p>
        <w:p w:rsidR="00FA7089" w:rsidRDefault="00FA7089">
          <w:pPr>
            <w:ind w:firstLine="420"/>
            <w:rPr>
              <w:rFonts w:cs="Arial"/>
            </w:rPr>
          </w:pPr>
        </w:p>
        <w:p w:rsidR="00FA7089" w:rsidRDefault="00FA7089">
          <w:pPr>
            <w:adjustRightInd/>
            <w:snapToGrid/>
            <w:spacing w:line="240" w:lineRule="auto"/>
            <w:ind w:firstLineChars="0" w:firstLine="0"/>
            <w:jc w:val="left"/>
            <w:rPr>
              <w:rFonts w:cs="Arial"/>
            </w:rPr>
          </w:pPr>
        </w:p>
        <w:p w:rsidR="00FA7089" w:rsidRDefault="00FA7089">
          <w:pPr>
            <w:ind w:firstLine="420"/>
            <w:rPr>
              <w:rFonts w:cs="Arial"/>
            </w:rPr>
          </w:pPr>
        </w:p>
        <w:sdt>
          <w:sdtPr>
            <w:rPr>
              <w:rFonts w:cs="Arial"/>
            </w:rPr>
            <w:id w:val="1244615821"/>
          </w:sdtPr>
          <w:sdtEndPr>
            <w:rPr>
              <w:sz w:val="24"/>
            </w:rPr>
          </w:sdtEndPr>
          <w:sdtContent>
            <w:p w:rsidR="00FA7089" w:rsidRDefault="00FA7089">
              <w:pPr>
                <w:ind w:firstLine="420"/>
                <w:rPr>
                  <w:rFonts w:cs="Arial"/>
                </w:rPr>
              </w:pPr>
            </w:p>
            <w:p w:rsidR="00FA7089" w:rsidRDefault="009F2702">
              <w:pPr>
                <w:adjustRightInd/>
                <w:snapToGrid/>
                <w:spacing w:line="240" w:lineRule="auto"/>
                <w:ind w:firstLineChars="0" w:firstLine="0"/>
                <w:jc w:val="left"/>
                <w:rPr>
                  <w:rFonts w:cs="Arial"/>
                  <w:sz w:val="24"/>
                </w:rPr>
              </w:pPr>
            </w:p>
          </w:sdtContent>
        </w:sdt>
        <w:p w:rsidR="00FA7089" w:rsidRDefault="00EE37E7">
          <w:pPr>
            <w:adjustRightInd/>
            <w:snapToGrid/>
            <w:spacing w:before="156"/>
            <w:ind w:firstLineChars="0" w:firstLine="0"/>
            <w:jc w:val="left"/>
            <w:rPr>
              <w:rFonts w:cs="Arial"/>
            </w:rPr>
          </w:pPr>
          <w:r>
            <w:rPr>
              <w:rFonts w:cs="Arial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>
                    <wp:simplePos x="0" y="0"/>
                    <wp:positionH relativeFrom="page">
                      <wp:posOffset>284480</wp:posOffset>
                    </wp:positionH>
                    <wp:positionV relativeFrom="page">
                      <wp:posOffset>9380220</wp:posOffset>
                    </wp:positionV>
                    <wp:extent cx="1418590" cy="450215"/>
                    <wp:effectExtent l="0" t="0" r="0" b="0"/>
                    <wp:wrapNone/>
                    <wp:docPr id="54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18400" cy="45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A7089" w:rsidRDefault="00EE37E7">
                                <w:pPr>
                                  <w:spacing w:line="240" w:lineRule="auto"/>
                                  <w:ind w:firstLine="360"/>
                                  <w:jc w:val="left"/>
                                  <w:rPr>
                                    <w:rFonts w:cs="Arial"/>
                                    <w:color w:val="3B3838" w:themeColor="background2" w:themeShade="40"/>
                                    <w:sz w:val="18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3B3838" w:themeColor="background2" w:themeShade="40"/>
                                    <w:sz w:val="18"/>
                                  </w:rPr>
                                  <w:t>版本：</w:t>
                                </w:r>
                                <w:r>
                                  <w:rPr>
                                    <w:rFonts w:cs="Arial"/>
                                    <w:color w:val="3B3838" w:themeColor="background2" w:themeShade="40"/>
                                    <w:sz w:val="18"/>
                                  </w:rPr>
                                  <w:t>V1.0</w:t>
                                </w:r>
                              </w:p>
                              <w:p w:rsidR="00FA7089" w:rsidRDefault="00EE37E7">
                                <w:pPr>
                                  <w:spacing w:line="240" w:lineRule="auto"/>
                                  <w:ind w:firstLine="360"/>
                                  <w:jc w:val="left"/>
                                  <w:rPr>
                                    <w:rFonts w:cs="Arial"/>
                                    <w:color w:val="3B3838" w:themeColor="background2" w:themeShade="40"/>
                                    <w:sz w:val="18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3B3838" w:themeColor="background2" w:themeShade="40"/>
                                    <w:sz w:val="18"/>
                                  </w:rPr>
                                  <w:t>发布日期：</w:t>
                                </w:r>
                                <w:r>
                                  <w:rPr>
                                    <w:rFonts w:cs="Arial"/>
                                    <w:color w:val="3B3838" w:themeColor="background2" w:themeShade="40"/>
                                    <w:sz w:val="18"/>
                                  </w:rPr>
                                  <w:t>201</w:t>
                                </w:r>
                                <w:r>
                                  <w:rPr>
                                    <w:rFonts w:cs="Arial" w:hint="eastAsia"/>
                                    <w:color w:val="3B3838" w:themeColor="background2" w:themeShade="40"/>
                                    <w:sz w:val="18"/>
                                  </w:rPr>
                                  <w:t>9</w:t>
                                </w:r>
                                <w:r>
                                  <w:rPr>
                                    <w:rFonts w:cs="Arial"/>
                                    <w:color w:val="3B3838" w:themeColor="background2" w:themeShade="40"/>
                                    <w:sz w:val="18"/>
                                  </w:rPr>
                                  <w:t>-0</w:t>
                                </w:r>
                                <w:r>
                                  <w:rPr>
                                    <w:rFonts w:cs="Arial" w:hint="eastAsia"/>
                                    <w:color w:val="3B3838" w:themeColor="background2" w:themeShade="40"/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8" type="#_x0000_t202" style="position:absolute;margin-left:22.4pt;margin-top:738.6pt;width:111.7pt;height:35.45pt;z-index:251667456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" filled="f" stroked="f">
                    <v:textbox>
                      <w:txbxContent>
                        <w:p w:rsidR="00FA7089" w:rsidRDefault="00EE37E7">
                          <w:pPr>
                            <w:spacing w:line="240" w:lineRule="auto"/>
                            <w:ind w:firstLine="360"/>
                            <w:jc w:val="left"/>
                            <w:rPr>
                              <w:rFonts w:cs="Arial"/>
                              <w:color w:val="3B3838" w:themeColor="background2" w:themeShade="40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3B3838" w:themeColor="background2" w:themeShade="40"/>
                              <w:sz w:val="18"/>
                            </w:rPr>
                            <w:t>版本：</w:t>
                          </w:r>
                          <w:r>
                            <w:rPr>
                              <w:rFonts w:cs="Arial"/>
                              <w:color w:val="3B3838" w:themeColor="background2" w:themeShade="40"/>
                              <w:sz w:val="18"/>
                            </w:rPr>
                            <w:t>V1.0</w:t>
                          </w:r>
                        </w:p>
                        <w:p w:rsidR="00FA7089" w:rsidRDefault="00EE37E7">
                          <w:pPr>
                            <w:spacing w:line="240" w:lineRule="auto"/>
                            <w:ind w:firstLine="360"/>
                            <w:jc w:val="left"/>
                            <w:rPr>
                              <w:rFonts w:cs="Arial"/>
                              <w:color w:val="3B3838" w:themeColor="background2" w:themeShade="40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3B3838" w:themeColor="background2" w:themeShade="40"/>
                              <w:sz w:val="18"/>
                            </w:rPr>
                            <w:t>发布日期：</w:t>
                          </w:r>
                          <w:r>
                            <w:rPr>
                              <w:rFonts w:cs="Arial"/>
                              <w:color w:val="3B3838" w:themeColor="background2" w:themeShade="40"/>
                              <w:sz w:val="18"/>
                            </w:rPr>
                            <w:t>201</w:t>
                          </w:r>
                          <w:r>
                            <w:rPr>
                              <w:rFonts w:cs="Arial" w:hint="eastAsia"/>
                              <w:color w:val="3B3838" w:themeColor="background2" w:themeShade="40"/>
                              <w:sz w:val="18"/>
                            </w:rPr>
                            <w:t>9</w:t>
                          </w:r>
                          <w:r>
                            <w:rPr>
                              <w:rFonts w:cs="Arial"/>
                              <w:color w:val="3B3838" w:themeColor="background2" w:themeShade="40"/>
                              <w:sz w:val="18"/>
                            </w:rPr>
                            <w:t>-0</w:t>
                          </w:r>
                          <w:r>
                            <w:rPr>
                              <w:rFonts w:cs="Arial" w:hint="eastAsia"/>
                              <w:color w:val="3B3838" w:themeColor="background2" w:themeShade="40"/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cs="Arial"/>
            </w:rPr>
            <w:br w:type="page"/>
          </w:r>
          <w:bookmarkStart w:id="0" w:name="_GoBack"/>
          <w:r>
            <w:rPr>
              <w:rFonts w:cs="Arial"/>
              <w:noProof/>
            </w:rPr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5450840</wp:posOffset>
                </wp:positionV>
                <wp:extent cx="7560310" cy="5241290"/>
                <wp:effectExtent l="0" t="0" r="3175" b="0"/>
                <wp:wrapNone/>
                <wp:docPr id="14" name="图片 14" descr="C:\Users\admin\Desktop\辅助图形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14" descr="C:\Users\admin\Desktop\辅助图形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000" cy="524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bookmarkEnd w:id="0"/>
        </w:p>
        <w:p w:rsidR="00FA7089" w:rsidRDefault="00FA7089">
          <w:pPr>
            <w:adjustRightInd/>
            <w:snapToGrid/>
            <w:spacing w:line="240" w:lineRule="auto"/>
            <w:ind w:firstLineChars="0" w:firstLine="0"/>
            <w:jc w:val="left"/>
          </w:pPr>
        </w:p>
        <w:p w:rsidR="00FA7089" w:rsidRDefault="00FA7089">
          <w:pPr>
            <w:adjustRightInd/>
            <w:snapToGrid/>
            <w:spacing w:line="240" w:lineRule="auto"/>
            <w:ind w:firstLineChars="0" w:firstLine="0"/>
            <w:jc w:val="left"/>
          </w:pPr>
        </w:p>
        <w:p w:rsidR="00FA7089" w:rsidRDefault="00FA7089">
          <w:pPr>
            <w:adjustRightInd/>
            <w:snapToGrid/>
            <w:spacing w:line="240" w:lineRule="auto"/>
            <w:ind w:firstLineChars="0" w:firstLine="0"/>
            <w:jc w:val="left"/>
          </w:pPr>
        </w:p>
        <w:p w:rsidR="00FA7089" w:rsidRDefault="009F2702">
          <w:pPr>
            <w:adjustRightInd/>
            <w:snapToGrid/>
            <w:spacing w:line="240" w:lineRule="auto"/>
            <w:ind w:firstLineChars="0" w:firstLine="0"/>
            <w:jc w:val="left"/>
          </w:pPr>
        </w:p>
      </w:sdtContent>
    </w:sdt>
    <w:p w:rsidR="00FA7089" w:rsidRDefault="00EE37E7">
      <w:pPr>
        <w:spacing w:before="156"/>
        <w:ind w:firstLine="420"/>
        <w:rPr>
          <w:rFonts w:cs="Arial"/>
        </w:rPr>
      </w:pPr>
      <w:r>
        <w:rPr>
          <w:rFonts w:cs="Arial"/>
        </w:rPr>
        <w:t>本手册的版权属于中国大恒（集团）有限公司北京图像视觉技术分公司所有，未得到本公司的正式许可，任何组织或</w:t>
      </w:r>
      <w:proofErr w:type="gramStart"/>
      <w:r>
        <w:rPr>
          <w:rFonts w:cs="Arial"/>
        </w:rPr>
        <w:t>个</w:t>
      </w:r>
      <w:proofErr w:type="gramEnd"/>
      <w:r>
        <w:rPr>
          <w:rFonts w:cs="Arial"/>
        </w:rPr>
        <w:t>人均不得以任何手段和形式对本手册内容进行复制或传播。</w:t>
      </w:r>
    </w:p>
    <w:p w:rsidR="00FA7089" w:rsidRDefault="00EE37E7">
      <w:pPr>
        <w:spacing w:before="156"/>
        <w:ind w:firstLine="420"/>
        <w:rPr>
          <w:rFonts w:cs="Arial"/>
        </w:rPr>
        <w:sectPr w:rsidR="00FA708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080" w:bottom="1440" w:left="1080" w:header="737" w:footer="227" w:gutter="0"/>
          <w:pgNumType w:start="0"/>
          <w:cols w:space="0"/>
          <w:titlePg/>
          <w:docGrid w:linePitch="312"/>
        </w:sectPr>
      </w:pPr>
      <w:r>
        <w:rPr>
          <w:rFonts w:cs="Arial"/>
        </w:rPr>
        <w:t>本文档旨在</w:t>
      </w:r>
      <w:r>
        <w:rPr>
          <w:rFonts w:cs="Arial"/>
        </w:rPr>
        <w:t>…</w:t>
      </w:r>
    </w:p>
    <w:bookmarkStart w:id="1" w:name="_Toc23917" w:displacedByCustomXml="next"/>
    <w:bookmarkStart w:id="2" w:name="_Toc508196524" w:displacedByCustomXml="next"/>
    <w:sdt>
      <w:sdtPr>
        <w:id w:val="2049025389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:rsidR="00FA7089" w:rsidRDefault="00EE37E7">
          <w:pPr>
            <w:spacing w:line="240" w:lineRule="auto"/>
            <w:ind w:firstLineChars="0" w:firstLine="0"/>
            <w:jc w:val="center"/>
          </w:pPr>
          <w:r>
            <w:rPr>
              <w:rFonts w:ascii="宋体" w:eastAsia="宋体" w:hAnsi="宋体"/>
            </w:rPr>
            <w:t>目录</w:t>
          </w:r>
        </w:p>
        <w:p w:rsidR="00FE5FEE" w:rsidRDefault="00EE37E7">
          <w:pPr>
            <w:pStyle w:val="10"/>
            <w:rPr>
              <w:rFonts w:asciiTheme="minorHAnsi" w:eastAsiaTheme="minorEastAsia" w:hAnsiTheme="minorHAnsi"/>
              <w:b w:val="0"/>
              <w:noProof/>
              <w:sz w:val="21"/>
              <w:szCs w:val="22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TOC \o "1-4" \h \z \u </w:instrText>
          </w:r>
          <w:r>
            <w:rPr>
              <w:rFonts w:cs="Arial"/>
            </w:rPr>
            <w:fldChar w:fldCharType="separate"/>
          </w:r>
          <w:hyperlink w:anchor="_Toc536178013" w:history="1">
            <w:r w:rsidR="00FE5FEE" w:rsidRPr="004E27ED">
              <w:rPr>
                <w:rStyle w:val="ad"/>
                <w:noProof/>
              </w:rPr>
              <w:t>1.</w:t>
            </w:r>
            <w:r w:rsidR="00FE5FEE" w:rsidRPr="004E27ED">
              <w:rPr>
                <w:rStyle w:val="ad"/>
                <w:rFonts w:hint="eastAsia"/>
                <w:noProof/>
              </w:rPr>
              <w:t xml:space="preserve"> </w:t>
            </w:r>
            <w:r w:rsidR="00FE5FEE" w:rsidRPr="004E27ED">
              <w:rPr>
                <w:rStyle w:val="ad"/>
                <w:rFonts w:hint="eastAsia"/>
                <w:noProof/>
              </w:rPr>
              <w:t>引言</w:t>
            </w:r>
            <w:r w:rsidR="00FE5FEE">
              <w:rPr>
                <w:noProof/>
                <w:webHidden/>
              </w:rPr>
              <w:tab/>
            </w:r>
            <w:r w:rsidR="00FE5FEE">
              <w:rPr>
                <w:noProof/>
                <w:webHidden/>
              </w:rPr>
              <w:fldChar w:fldCharType="begin"/>
            </w:r>
            <w:r w:rsidR="00FE5FEE">
              <w:rPr>
                <w:noProof/>
                <w:webHidden/>
              </w:rPr>
              <w:instrText xml:space="preserve"> PAGEREF _Toc536178013 \h </w:instrText>
            </w:r>
            <w:r w:rsidR="00FE5FEE">
              <w:rPr>
                <w:noProof/>
                <w:webHidden/>
              </w:rPr>
            </w:r>
            <w:r w:rsidR="00FE5FEE">
              <w:rPr>
                <w:noProof/>
                <w:webHidden/>
              </w:rPr>
              <w:fldChar w:fldCharType="separate"/>
            </w:r>
            <w:r w:rsidR="00FE5FEE">
              <w:rPr>
                <w:noProof/>
                <w:webHidden/>
              </w:rPr>
              <w:t>2</w:t>
            </w:r>
            <w:r w:rsidR="00FE5FEE">
              <w:rPr>
                <w:noProof/>
                <w:webHidden/>
              </w:rPr>
              <w:fldChar w:fldCharType="end"/>
            </w:r>
          </w:hyperlink>
        </w:p>
        <w:p w:rsidR="00FE5FEE" w:rsidRDefault="00FE5FEE">
          <w:pPr>
            <w:pStyle w:val="20"/>
            <w:tabs>
              <w:tab w:val="left" w:pos="1680"/>
              <w:tab w:val="right" w:leader="dot" w:pos="9736"/>
            </w:tabs>
            <w:spacing w:before="60"/>
            <w:ind w:left="4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36178014" w:history="1">
            <w:r w:rsidRPr="004E27ED">
              <w:rPr>
                <w:rStyle w:val="ad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4E27ED">
              <w:rPr>
                <w:rStyle w:val="ad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_Toc536178014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FEE" w:rsidRDefault="00FE5FEE">
          <w:pPr>
            <w:pStyle w:val="20"/>
            <w:tabs>
              <w:tab w:val="left" w:pos="1680"/>
              <w:tab w:val="right" w:leader="dot" w:pos="9736"/>
            </w:tabs>
            <w:spacing w:before="60"/>
            <w:ind w:left="4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36178015" w:history="1">
            <w:r w:rsidRPr="004E27ED">
              <w:rPr>
                <w:rStyle w:val="ad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4E27ED">
              <w:rPr>
                <w:rStyle w:val="ad"/>
                <w:rFonts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_Toc536178015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FEE" w:rsidRDefault="00FE5FEE">
          <w:pPr>
            <w:pStyle w:val="10"/>
            <w:tabs>
              <w:tab w:val="left" w:pos="500"/>
            </w:tabs>
            <w:rPr>
              <w:rFonts w:asciiTheme="minorHAnsi" w:eastAsiaTheme="minorEastAsia" w:hAnsiTheme="minorHAnsi"/>
              <w:b w:val="0"/>
              <w:noProof/>
              <w:sz w:val="21"/>
              <w:szCs w:val="22"/>
            </w:rPr>
          </w:pPr>
          <w:hyperlink w:anchor="_Toc536178016" w:history="1">
            <w:r w:rsidRPr="004E27ED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sz w:val="21"/>
                <w:szCs w:val="22"/>
              </w:rPr>
              <w:tab/>
            </w:r>
            <w:r w:rsidRPr="004E27ED">
              <w:rPr>
                <w:rStyle w:val="ad"/>
                <w:rFonts w:hint="eastAsia"/>
                <w:noProof/>
              </w:rPr>
              <w:t>版本历史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_Toc536178016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089" w:rsidRDefault="00EE37E7">
          <w:pPr>
            <w:ind w:firstLine="420"/>
            <w:rPr>
              <w:rFonts w:cs="Arial"/>
            </w:rPr>
          </w:pPr>
          <w:r>
            <w:rPr>
              <w:rFonts w:cs="Arial"/>
            </w:rPr>
            <w:fldChar w:fldCharType="end"/>
          </w:r>
        </w:p>
      </w:sdtContent>
    </w:sdt>
    <w:p w:rsidR="00FA7089" w:rsidRDefault="00FA7089">
      <w:pPr>
        <w:ind w:firstLine="420"/>
      </w:pPr>
    </w:p>
    <w:p w:rsidR="00FA7089" w:rsidRDefault="00FA7089">
      <w:pPr>
        <w:ind w:firstLine="420"/>
      </w:pPr>
    </w:p>
    <w:p w:rsidR="00FA7089" w:rsidRDefault="00FA7089">
      <w:pPr>
        <w:ind w:firstLine="420"/>
      </w:pPr>
    </w:p>
    <w:p w:rsidR="00FA7089" w:rsidRDefault="00FA7089">
      <w:pPr>
        <w:ind w:firstLine="420"/>
      </w:pPr>
    </w:p>
    <w:p w:rsidR="00FA7089" w:rsidRDefault="00FA7089">
      <w:pPr>
        <w:ind w:firstLine="420"/>
      </w:pPr>
    </w:p>
    <w:p w:rsidR="00FA7089" w:rsidRDefault="00FA7089">
      <w:pPr>
        <w:ind w:firstLine="420"/>
      </w:pPr>
    </w:p>
    <w:p w:rsidR="00FA7089" w:rsidRDefault="00FA7089">
      <w:pPr>
        <w:ind w:firstLine="420"/>
      </w:pPr>
    </w:p>
    <w:p w:rsidR="00FA7089" w:rsidRDefault="00FA7089">
      <w:pPr>
        <w:ind w:firstLine="420"/>
      </w:pPr>
    </w:p>
    <w:p w:rsidR="00FA7089" w:rsidRDefault="00FA7089">
      <w:pPr>
        <w:ind w:firstLine="420"/>
      </w:pPr>
    </w:p>
    <w:p w:rsidR="00FA7089" w:rsidRDefault="00FA7089">
      <w:pPr>
        <w:ind w:firstLine="420"/>
      </w:pPr>
    </w:p>
    <w:p w:rsidR="00FA7089" w:rsidRDefault="00FA7089">
      <w:pPr>
        <w:ind w:firstLine="420"/>
      </w:pPr>
    </w:p>
    <w:p w:rsidR="00FA7089" w:rsidRDefault="00FA7089">
      <w:pPr>
        <w:ind w:firstLine="420"/>
      </w:pPr>
    </w:p>
    <w:p w:rsidR="00FA7089" w:rsidRDefault="00FA7089">
      <w:pPr>
        <w:ind w:firstLine="420"/>
      </w:pPr>
    </w:p>
    <w:p w:rsidR="00FA7089" w:rsidRDefault="00EE37E7">
      <w:pPr>
        <w:tabs>
          <w:tab w:val="center" w:pos="4887"/>
        </w:tabs>
        <w:ind w:firstLine="420"/>
        <w:sectPr w:rsidR="00FA7089">
          <w:headerReference w:type="even" r:id="rId18"/>
          <w:headerReference w:type="default" r:id="rId19"/>
          <w:footerReference w:type="default" r:id="rId20"/>
          <w:headerReference w:type="first" r:id="rId21"/>
          <w:pgSz w:w="11906" w:h="16838"/>
          <w:pgMar w:top="1440" w:right="1080" w:bottom="1440" w:left="1080" w:header="737" w:footer="227" w:gutter="0"/>
          <w:pgNumType w:fmt="upperRoman" w:start="1"/>
          <w:cols w:space="0"/>
          <w:docGrid w:linePitch="312"/>
        </w:sectPr>
      </w:pPr>
      <w:r>
        <w:tab/>
      </w:r>
    </w:p>
    <w:p w:rsidR="00FA7089" w:rsidRDefault="00EE37E7">
      <w:pPr>
        <w:pStyle w:val="1"/>
        <w:numPr>
          <w:ilvl w:val="0"/>
          <w:numId w:val="4"/>
        </w:numPr>
        <w:spacing w:before="240"/>
      </w:pPr>
      <w:bookmarkStart w:id="3" w:name="_Toc536178013"/>
      <w:bookmarkEnd w:id="2"/>
      <w:bookmarkEnd w:id="1"/>
      <w:r>
        <w:rPr>
          <w:rFonts w:hint="eastAsia"/>
        </w:rPr>
        <w:lastRenderedPageBreak/>
        <w:t>引言</w:t>
      </w:r>
      <w:bookmarkEnd w:id="3"/>
    </w:p>
    <w:p w:rsidR="00FA7089" w:rsidRDefault="00EE37E7">
      <w:pPr>
        <w:pStyle w:val="2"/>
        <w:spacing w:before="120"/>
      </w:pPr>
      <w:bookmarkStart w:id="4" w:name="_Toc508196527"/>
      <w:bookmarkStart w:id="5" w:name="_Toc22433"/>
      <w:bookmarkStart w:id="6" w:name="_Toc536178014"/>
      <w:r>
        <w:rPr>
          <w:rFonts w:hint="eastAsia"/>
        </w:rPr>
        <w:t>编写目的</w:t>
      </w:r>
      <w:bookmarkEnd w:id="6"/>
    </w:p>
    <w:p w:rsidR="00FA7089" w:rsidRDefault="00FA7089">
      <w:pPr>
        <w:ind w:firstLine="420"/>
      </w:pPr>
    </w:p>
    <w:p w:rsidR="00FA7089" w:rsidRDefault="00FA7089">
      <w:pPr>
        <w:ind w:firstLine="420"/>
      </w:pPr>
    </w:p>
    <w:p w:rsidR="00FA7089" w:rsidRDefault="00EE37E7">
      <w:pPr>
        <w:pStyle w:val="2"/>
        <w:spacing w:before="120"/>
      </w:pPr>
      <w:bookmarkStart w:id="7" w:name="_Toc536178015"/>
      <w:r>
        <w:rPr>
          <w:rFonts w:hint="eastAsia"/>
        </w:rPr>
        <w:t>参考</w:t>
      </w:r>
      <w:bookmarkEnd w:id="7"/>
    </w:p>
    <w:p w:rsidR="00FA7089" w:rsidRDefault="00FA7089">
      <w:pPr>
        <w:pStyle w:val="a"/>
        <w:numPr>
          <w:ilvl w:val="0"/>
          <w:numId w:val="5"/>
        </w:numPr>
        <w:ind w:firstLineChars="0"/>
      </w:pPr>
    </w:p>
    <w:p w:rsidR="00FA7089" w:rsidRDefault="00FA7089">
      <w:pPr>
        <w:pStyle w:val="a"/>
        <w:numPr>
          <w:ilvl w:val="0"/>
          <w:numId w:val="5"/>
        </w:numPr>
        <w:ind w:firstLineChars="0"/>
      </w:pPr>
    </w:p>
    <w:p w:rsidR="00FA7089" w:rsidRDefault="00FA7089">
      <w:pPr>
        <w:ind w:firstLine="420"/>
      </w:pPr>
    </w:p>
    <w:p w:rsidR="00FA7089" w:rsidRDefault="00EE37E7">
      <w:pPr>
        <w:pStyle w:val="1"/>
        <w:spacing w:before="240"/>
      </w:pPr>
      <w:bookmarkStart w:id="8" w:name="_Toc15553"/>
      <w:bookmarkStart w:id="9" w:name="_Toc508280126"/>
      <w:bookmarkStart w:id="10" w:name="_Toc508196538"/>
      <w:bookmarkStart w:id="11" w:name="_Toc10362"/>
      <w:bookmarkStart w:id="12" w:name="_Toc6337"/>
      <w:bookmarkStart w:id="13" w:name="_Toc16987"/>
      <w:bookmarkStart w:id="14" w:name="_Toc536178016"/>
      <w:bookmarkEnd w:id="4"/>
      <w:bookmarkEnd w:id="5"/>
      <w:r>
        <w:t>版本历史</w:t>
      </w:r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Style w:val="af"/>
        <w:tblW w:w="9736" w:type="dxa"/>
        <w:jc w:val="center"/>
        <w:tblBorders>
          <w:top w:val="single" w:sz="4" w:space="0" w:color="74D280" w:themeColor="background1" w:themeShade="BF"/>
          <w:left w:val="single" w:sz="4" w:space="0" w:color="74D280" w:themeColor="background1" w:themeShade="BF"/>
          <w:bottom w:val="single" w:sz="4" w:space="0" w:color="74D280" w:themeColor="background1" w:themeShade="BF"/>
          <w:right w:val="single" w:sz="4" w:space="0" w:color="74D280" w:themeColor="background1" w:themeShade="BF"/>
          <w:insideH w:val="single" w:sz="4" w:space="0" w:color="74D280" w:themeColor="background1" w:themeShade="BF"/>
          <w:insideV w:val="single" w:sz="4" w:space="0" w:color="74D280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93"/>
        <w:gridCol w:w="1564"/>
        <w:gridCol w:w="3475"/>
        <w:gridCol w:w="1862"/>
        <w:gridCol w:w="1742"/>
      </w:tblGrid>
      <w:tr w:rsidR="00FA7089">
        <w:trPr>
          <w:trHeight w:val="454"/>
          <w:jc w:val="center"/>
        </w:trPr>
        <w:tc>
          <w:tcPr>
            <w:tcW w:w="1093" w:type="dxa"/>
            <w:shd w:val="clear" w:color="auto" w:fill="152F76"/>
            <w:vAlign w:val="center"/>
          </w:tcPr>
          <w:p w:rsidR="00FA7089" w:rsidRDefault="00EE37E7">
            <w:pPr>
              <w:widowControl/>
              <w:spacing w:line="240" w:lineRule="auto"/>
              <w:ind w:firstLineChars="0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序号</w:t>
            </w:r>
          </w:p>
        </w:tc>
        <w:tc>
          <w:tcPr>
            <w:tcW w:w="1564" w:type="dxa"/>
            <w:shd w:val="clear" w:color="auto" w:fill="152F76"/>
            <w:vAlign w:val="center"/>
          </w:tcPr>
          <w:p w:rsidR="00FA7089" w:rsidRDefault="00EE37E7">
            <w:pPr>
              <w:widowControl/>
              <w:spacing w:line="240" w:lineRule="auto"/>
              <w:ind w:firstLineChars="0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修订版本号</w:t>
            </w:r>
          </w:p>
        </w:tc>
        <w:tc>
          <w:tcPr>
            <w:tcW w:w="3475" w:type="dxa"/>
            <w:shd w:val="clear" w:color="auto" w:fill="152F76"/>
            <w:vAlign w:val="center"/>
          </w:tcPr>
          <w:p w:rsidR="00FA7089" w:rsidRDefault="00EE37E7">
            <w:pPr>
              <w:widowControl/>
              <w:spacing w:line="240" w:lineRule="auto"/>
              <w:ind w:firstLineChars="0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所做改动</w:t>
            </w:r>
          </w:p>
        </w:tc>
        <w:tc>
          <w:tcPr>
            <w:tcW w:w="1862" w:type="dxa"/>
            <w:shd w:val="clear" w:color="auto" w:fill="152F76"/>
            <w:vAlign w:val="center"/>
          </w:tcPr>
          <w:p w:rsidR="00FA7089" w:rsidRDefault="00EE37E7">
            <w:pPr>
              <w:widowControl/>
              <w:spacing w:line="240" w:lineRule="auto"/>
              <w:ind w:firstLineChars="0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作者</w:t>
            </w:r>
          </w:p>
        </w:tc>
        <w:tc>
          <w:tcPr>
            <w:tcW w:w="1742" w:type="dxa"/>
            <w:shd w:val="clear" w:color="auto" w:fill="152F76"/>
            <w:vAlign w:val="center"/>
          </w:tcPr>
          <w:p w:rsidR="00FA7089" w:rsidRDefault="00EE37E7">
            <w:pPr>
              <w:widowControl/>
              <w:spacing w:line="240" w:lineRule="auto"/>
              <w:ind w:firstLineChars="0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发布日期</w:t>
            </w:r>
          </w:p>
        </w:tc>
      </w:tr>
      <w:tr w:rsidR="00FA7089">
        <w:trPr>
          <w:trHeight w:val="454"/>
          <w:jc w:val="center"/>
        </w:trPr>
        <w:tc>
          <w:tcPr>
            <w:tcW w:w="1093" w:type="dxa"/>
            <w:vAlign w:val="center"/>
          </w:tcPr>
          <w:p w:rsidR="00FA7089" w:rsidRDefault="00EE37E7">
            <w:pPr>
              <w:widowControl/>
              <w:spacing w:line="240" w:lineRule="auto"/>
              <w:ind w:firstLineChars="0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64" w:type="dxa"/>
            <w:vAlign w:val="center"/>
          </w:tcPr>
          <w:p w:rsidR="00FA7089" w:rsidRDefault="00EE37E7">
            <w:pPr>
              <w:widowControl/>
              <w:spacing w:line="240" w:lineRule="auto"/>
              <w:ind w:firstLineChars="0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V1.0</w:t>
            </w:r>
          </w:p>
        </w:tc>
        <w:tc>
          <w:tcPr>
            <w:tcW w:w="3475" w:type="dxa"/>
            <w:vAlign w:val="center"/>
          </w:tcPr>
          <w:p w:rsidR="00FA7089" w:rsidRDefault="00EE37E7">
            <w:pPr>
              <w:widowControl/>
              <w:spacing w:line="240" w:lineRule="auto"/>
              <w:ind w:firstLineChars="0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  <w:r>
              <w:rPr>
                <w:rFonts w:cs="Arial"/>
              </w:rPr>
              <w:t>初始发布</w:t>
            </w:r>
          </w:p>
        </w:tc>
        <w:tc>
          <w:tcPr>
            <w:tcW w:w="1862" w:type="dxa"/>
            <w:vAlign w:val="center"/>
          </w:tcPr>
          <w:p w:rsidR="00FA7089" w:rsidRDefault="00B95688">
            <w:pPr>
              <w:widowControl/>
              <w:spacing w:line="240" w:lineRule="auto"/>
              <w:ind w:firstLineChars="0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  <w:r>
              <w:rPr>
                <w:rFonts w:cs="Arial" w:hint="eastAsia"/>
              </w:rPr>
              <w:t>xx</w:t>
            </w:r>
          </w:p>
        </w:tc>
        <w:tc>
          <w:tcPr>
            <w:tcW w:w="1742" w:type="dxa"/>
            <w:vAlign w:val="center"/>
          </w:tcPr>
          <w:p w:rsidR="00FA7089" w:rsidRDefault="00EE37E7">
            <w:pPr>
              <w:widowControl/>
              <w:spacing w:line="240" w:lineRule="auto"/>
              <w:ind w:firstLineChars="0" w:firstLine="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2019</w:t>
            </w:r>
            <w:r>
              <w:rPr>
                <w:rFonts w:cs="Arial"/>
              </w:rPr>
              <w:t>-01-17</w:t>
            </w:r>
          </w:p>
        </w:tc>
      </w:tr>
      <w:tr w:rsidR="00FA7089">
        <w:trPr>
          <w:trHeight w:val="454"/>
          <w:jc w:val="center"/>
        </w:trPr>
        <w:tc>
          <w:tcPr>
            <w:tcW w:w="1093" w:type="dxa"/>
            <w:vAlign w:val="center"/>
          </w:tcPr>
          <w:p w:rsidR="00FA7089" w:rsidRDefault="00FA7089">
            <w:pPr>
              <w:widowControl/>
              <w:spacing w:line="240" w:lineRule="auto"/>
              <w:ind w:firstLineChars="0" w:firstLine="0"/>
              <w:jc w:val="center"/>
              <w:rPr>
                <w:rFonts w:cs="Arial"/>
              </w:rPr>
            </w:pPr>
          </w:p>
        </w:tc>
        <w:tc>
          <w:tcPr>
            <w:tcW w:w="1564" w:type="dxa"/>
            <w:vAlign w:val="center"/>
          </w:tcPr>
          <w:p w:rsidR="00FA7089" w:rsidRDefault="00FA7089">
            <w:pPr>
              <w:widowControl/>
              <w:spacing w:line="240" w:lineRule="auto"/>
              <w:ind w:firstLineChars="0" w:firstLine="0"/>
              <w:jc w:val="center"/>
              <w:rPr>
                <w:rFonts w:cs="Arial"/>
              </w:rPr>
            </w:pPr>
          </w:p>
        </w:tc>
        <w:tc>
          <w:tcPr>
            <w:tcW w:w="3475" w:type="dxa"/>
            <w:vAlign w:val="center"/>
          </w:tcPr>
          <w:p w:rsidR="00FA7089" w:rsidRDefault="00FA7089">
            <w:pPr>
              <w:widowControl/>
              <w:spacing w:line="240" w:lineRule="auto"/>
              <w:ind w:firstLineChars="0" w:firstLine="0"/>
              <w:jc w:val="center"/>
              <w:rPr>
                <w:rFonts w:cs="Arial"/>
              </w:rPr>
            </w:pPr>
          </w:p>
        </w:tc>
        <w:tc>
          <w:tcPr>
            <w:tcW w:w="1862" w:type="dxa"/>
            <w:vAlign w:val="center"/>
          </w:tcPr>
          <w:p w:rsidR="00FA7089" w:rsidRDefault="00FA7089">
            <w:pPr>
              <w:widowControl/>
              <w:spacing w:line="240" w:lineRule="auto"/>
              <w:ind w:firstLineChars="0" w:firstLine="0"/>
              <w:jc w:val="center"/>
              <w:rPr>
                <w:rFonts w:cs="Arial"/>
              </w:rPr>
            </w:pPr>
          </w:p>
        </w:tc>
        <w:tc>
          <w:tcPr>
            <w:tcW w:w="1742" w:type="dxa"/>
            <w:vAlign w:val="center"/>
          </w:tcPr>
          <w:p w:rsidR="00FA7089" w:rsidRDefault="00FA7089">
            <w:pPr>
              <w:widowControl/>
              <w:spacing w:line="240" w:lineRule="auto"/>
              <w:ind w:firstLineChars="0" w:firstLine="0"/>
              <w:jc w:val="center"/>
              <w:rPr>
                <w:rFonts w:cs="Arial"/>
              </w:rPr>
            </w:pPr>
          </w:p>
        </w:tc>
      </w:tr>
      <w:tr w:rsidR="00FA7089">
        <w:trPr>
          <w:trHeight w:val="454"/>
          <w:jc w:val="center"/>
        </w:trPr>
        <w:tc>
          <w:tcPr>
            <w:tcW w:w="1093" w:type="dxa"/>
            <w:vAlign w:val="center"/>
          </w:tcPr>
          <w:p w:rsidR="00FA7089" w:rsidRDefault="00FA7089">
            <w:pPr>
              <w:widowControl/>
              <w:spacing w:line="240" w:lineRule="auto"/>
              <w:ind w:firstLineChars="0" w:firstLine="0"/>
              <w:jc w:val="center"/>
              <w:rPr>
                <w:rFonts w:cs="Arial"/>
              </w:rPr>
            </w:pPr>
          </w:p>
        </w:tc>
        <w:tc>
          <w:tcPr>
            <w:tcW w:w="1564" w:type="dxa"/>
            <w:vAlign w:val="center"/>
          </w:tcPr>
          <w:p w:rsidR="00FA7089" w:rsidRDefault="00FA7089">
            <w:pPr>
              <w:widowControl/>
              <w:spacing w:line="240" w:lineRule="auto"/>
              <w:ind w:firstLineChars="0" w:firstLine="0"/>
              <w:jc w:val="center"/>
              <w:rPr>
                <w:rFonts w:cs="Arial"/>
              </w:rPr>
            </w:pPr>
          </w:p>
        </w:tc>
        <w:tc>
          <w:tcPr>
            <w:tcW w:w="3475" w:type="dxa"/>
            <w:vAlign w:val="center"/>
          </w:tcPr>
          <w:p w:rsidR="00FA7089" w:rsidRDefault="00FA7089" w:rsidP="00B95688">
            <w:pPr>
              <w:widowControl/>
              <w:spacing w:line="240" w:lineRule="auto"/>
              <w:ind w:firstLineChars="0" w:firstLine="0"/>
              <w:rPr>
                <w:rFonts w:cs="Arial"/>
              </w:rPr>
            </w:pPr>
          </w:p>
        </w:tc>
        <w:tc>
          <w:tcPr>
            <w:tcW w:w="1862" w:type="dxa"/>
            <w:vAlign w:val="center"/>
          </w:tcPr>
          <w:p w:rsidR="00FA7089" w:rsidRDefault="00FA7089">
            <w:pPr>
              <w:widowControl/>
              <w:spacing w:line="240" w:lineRule="auto"/>
              <w:ind w:firstLineChars="0" w:firstLine="0"/>
              <w:jc w:val="center"/>
              <w:rPr>
                <w:rFonts w:cs="Arial"/>
              </w:rPr>
            </w:pPr>
          </w:p>
        </w:tc>
        <w:tc>
          <w:tcPr>
            <w:tcW w:w="1742" w:type="dxa"/>
            <w:vAlign w:val="center"/>
          </w:tcPr>
          <w:p w:rsidR="00FA7089" w:rsidRDefault="00FA7089">
            <w:pPr>
              <w:widowControl/>
              <w:spacing w:line="240" w:lineRule="auto"/>
              <w:ind w:firstLineChars="0" w:firstLine="0"/>
              <w:jc w:val="center"/>
              <w:rPr>
                <w:rFonts w:cs="Arial"/>
              </w:rPr>
            </w:pPr>
          </w:p>
        </w:tc>
      </w:tr>
    </w:tbl>
    <w:p w:rsidR="00FA7089" w:rsidRDefault="00FA7089">
      <w:pPr>
        <w:ind w:firstLine="420"/>
      </w:pPr>
    </w:p>
    <w:p w:rsidR="00F47162" w:rsidRDefault="00F47162">
      <w:pPr>
        <w:tabs>
          <w:tab w:val="left" w:pos="2143"/>
        </w:tabs>
        <w:ind w:firstLine="420"/>
        <w:rPr>
          <w:rFonts w:cs="Arial"/>
        </w:rPr>
      </w:pPr>
    </w:p>
    <w:sectPr w:rsidR="00F47162">
      <w:headerReference w:type="even" r:id="rId22"/>
      <w:headerReference w:type="default" r:id="rId23"/>
      <w:footerReference w:type="default" r:id="rId24"/>
      <w:headerReference w:type="first" r:id="rId25"/>
      <w:pgSz w:w="11906" w:h="16838"/>
      <w:pgMar w:top="1440" w:right="1080" w:bottom="1440" w:left="1080" w:header="737" w:footer="227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702" w:rsidRDefault="009F2702">
      <w:pPr>
        <w:spacing w:line="240" w:lineRule="auto"/>
        <w:ind w:firstLine="420"/>
      </w:pPr>
      <w:r>
        <w:separator/>
      </w:r>
    </w:p>
  </w:endnote>
  <w:endnote w:type="continuationSeparator" w:id="0">
    <w:p w:rsidR="009F2702" w:rsidRDefault="009F270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dobe 宋体 Std L">
    <w:altName w:val="宋体"/>
    <w:charset w:val="86"/>
    <w:family w:val="roman"/>
    <w:pitch w:val="default"/>
    <w:sig w:usb0="00000000" w:usb1="0000000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089" w:rsidRDefault="00FA7089">
    <w:pPr>
      <w:pStyle w:val="a9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089" w:rsidRDefault="00FA7089">
    <w:pPr>
      <w:pStyle w:val="a9"/>
      <w:pBdr>
        <w:top w:val="none" w:sz="0" w:space="0" w:color="auto"/>
      </w:pBdr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089" w:rsidRDefault="00FA7089">
    <w:pPr>
      <w:pStyle w:val="a9"/>
      <w:pBdr>
        <w:top w:val="none" w:sz="0" w:space="0" w:color="auto"/>
      </w:pBdr>
      <w:spacing w:before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089" w:rsidRDefault="00EE37E7">
    <w:pPr>
      <w:pStyle w:val="a9"/>
    </w:pPr>
    <w:r>
      <w:rPr>
        <w:rFonts w:hint="eastAsia"/>
      </w:rPr>
      <w:t>版权所有</w:t>
    </w:r>
    <w:r>
      <w:rPr>
        <w:rFonts w:hint="eastAsia"/>
      </w:rPr>
      <w:t>©</w:t>
    </w:r>
    <w:r>
      <w:rPr>
        <w:rFonts w:hint="eastAsia"/>
      </w:rPr>
      <w:t>中国大恒（集团）有限公司北京图像视觉技术分公司</w:t>
    </w:r>
    <w:r>
      <w:t xml:space="preserve">  </w:t>
    </w:r>
    <w:r>
      <w:rPr>
        <w:rFonts w:hint="eastAsia"/>
      </w:rPr>
      <w:t xml:space="preserve">  </w:t>
    </w:r>
    <w:r>
      <w:t xml:space="preserve">                                </w:t>
    </w:r>
    <w:sdt>
      <w:sdtPr>
        <w:id w:val="-105793452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E5FEE">
          <w:rPr>
            <w:noProof/>
          </w:rPr>
          <w:t>I</w:t>
        </w:r>
        <w:r>
          <w:fldChar w:fldCharType="end"/>
        </w:r>
      </w:sdtContent>
    </w:sdt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81"/>
      <w:tblW w:w="98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60"/>
      <w:gridCol w:w="142"/>
      <w:gridCol w:w="3685"/>
      <w:gridCol w:w="1073"/>
      <w:gridCol w:w="2329"/>
    </w:tblGrid>
    <w:tr w:rsidR="00FA7089">
      <w:trPr>
        <w:trHeight w:val="87"/>
      </w:trPr>
      <w:tc>
        <w:tcPr>
          <w:tcW w:w="2660" w:type="dxa"/>
          <w:tcBorders>
            <w:bottom w:val="single" w:sz="6" w:space="0" w:color="152F76"/>
          </w:tcBorders>
        </w:tcPr>
        <w:p w:rsidR="00FA7089" w:rsidRDefault="00FA7089">
          <w:pPr>
            <w:widowControl w:val="0"/>
            <w:autoSpaceDE w:val="0"/>
            <w:autoSpaceDN w:val="0"/>
            <w:spacing w:line="20" w:lineRule="atLeast"/>
            <w:ind w:firstLineChars="0" w:firstLine="0"/>
            <w:jc w:val="left"/>
            <w:textAlignment w:val="center"/>
            <w:rPr>
              <w:rFonts w:ascii="微软雅黑" w:hAnsi="微软雅黑" w:cs="微软雅黑"/>
              <w:color w:val="767171" w:themeColor="background2" w:themeShade="80"/>
              <w:kern w:val="0"/>
              <w:sz w:val="6"/>
              <w:szCs w:val="11"/>
              <w:lang w:val="zh-CN"/>
            </w:rPr>
          </w:pPr>
        </w:p>
      </w:tc>
      <w:tc>
        <w:tcPr>
          <w:tcW w:w="3827" w:type="dxa"/>
          <w:gridSpan w:val="2"/>
          <w:tcBorders>
            <w:bottom w:val="single" w:sz="6" w:space="0" w:color="152F76"/>
          </w:tcBorders>
        </w:tcPr>
        <w:p w:rsidR="00FA7089" w:rsidRDefault="00FA7089">
          <w:pPr>
            <w:widowControl w:val="0"/>
            <w:autoSpaceDE w:val="0"/>
            <w:autoSpaceDN w:val="0"/>
            <w:spacing w:line="20" w:lineRule="atLeast"/>
            <w:ind w:firstLineChars="0" w:firstLine="0"/>
            <w:textAlignment w:val="center"/>
            <w:rPr>
              <w:rFonts w:ascii="微软雅黑" w:hAnsi="微软雅黑" w:cs="微软雅黑"/>
              <w:color w:val="767171" w:themeColor="background2" w:themeShade="80"/>
              <w:kern w:val="0"/>
              <w:sz w:val="6"/>
              <w:szCs w:val="11"/>
            </w:rPr>
          </w:pPr>
        </w:p>
      </w:tc>
      <w:tc>
        <w:tcPr>
          <w:tcW w:w="1073" w:type="dxa"/>
          <w:tcBorders>
            <w:bottom w:val="single" w:sz="6" w:space="0" w:color="152F76"/>
          </w:tcBorders>
        </w:tcPr>
        <w:p w:rsidR="00FA7089" w:rsidRDefault="00FA7089">
          <w:pPr>
            <w:widowControl w:val="0"/>
            <w:autoSpaceDE w:val="0"/>
            <w:autoSpaceDN w:val="0"/>
            <w:spacing w:line="20" w:lineRule="atLeast"/>
            <w:ind w:firstLineChars="0" w:firstLine="0"/>
            <w:textAlignment w:val="center"/>
            <w:rPr>
              <w:rFonts w:ascii="Adobe 宋体 Std L" w:eastAsia="Adobe 宋体 Std L" w:hAnsi="Adobe 宋体 Std L" w:cs="Times New Roman"/>
              <w:color w:val="000000"/>
              <w:kern w:val="0"/>
              <w:sz w:val="6"/>
              <w:szCs w:val="20"/>
              <w:lang w:val="zh-CN"/>
            </w:rPr>
          </w:pPr>
        </w:p>
      </w:tc>
      <w:tc>
        <w:tcPr>
          <w:tcW w:w="2329" w:type="dxa"/>
          <w:vMerge w:val="restart"/>
          <w:vAlign w:val="center"/>
        </w:tcPr>
        <w:p w:rsidR="00FA7089" w:rsidRDefault="00EE37E7">
          <w:pPr>
            <w:widowControl w:val="0"/>
            <w:autoSpaceDE w:val="0"/>
            <w:autoSpaceDN w:val="0"/>
            <w:spacing w:line="20" w:lineRule="atLeast"/>
            <w:ind w:firstLineChars="0" w:firstLine="0"/>
            <w:jc w:val="center"/>
            <w:textAlignment w:val="center"/>
            <w:rPr>
              <w:rFonts w:ascii="微软雅黑" w:hAnsi="微软雅黑" w:cs="微软雅黑"/>
              <w:color w:val="767171" w:themeColor="background2" w:themeShade="80"/>
              <w:kern w:val="0"/>
              <w:sz w:val="16"/>
              <w:szCs w:val="16"/>
              <w:lang w:val="zh-CN"/>
            </w:rPr>
          </w:pPr>
          <w:r>
            <w:rPr>
              <w:rFonts w:ascii="微软雅黑" w:hAnsi="微软雅黑" w:cs="微软雅黑"/>
              <w:color w:val="152F76"/>
              <w:kern w:val="0"/>
              <w:sz w:val="16"/>
              <w:szCs w:val="16"/>
              <w:lang w:val="zh-CN"/>
            </w:rPr>
            <w:t>www.daheng-imaging.com</w:t>
          </w:r>
        </w:p>
      </w:tc>
    </w:tr>
    <w:tr w:rsidR="00FA7089">
      <w:trPr>
        <w:trHeight w:val="125"/>
      </w:trPr>
      <w:tc>
        <w:tcPr>
          <w:tcW w:w="2660" w:type="dxa"/>
          <w:tcBorders>
            <w:top w:val="single" w:sz="6" w:space="0" w:color="152F76"/>
          </w:tcBorders>
        </w:tcPr>
        <w:p w:rsidR="00FA7089" w:rsidRDefault="00FA7089">
          <w:pPr>
            <w:widowControl w:val="0"/>
            <w:autoSpaceDE w:val="0"/>
            <w:autoSpaceDN w:val="0"/>
            <w:spacing w:line="20" w:lineRule="atLeast"/>
            <w:ind w:firstLineChars="0" w:firstLine="0"/>
            <w:textAlignment w:val="center"/>
            <w:rPr>
              <w:rFonts w:ascii="微软雅黑" w:hAnsi="微软雅黑" w:cs="微软雅黑"/>
              <w:color w:val="767171" w:themeColor="background2" w:themeShade="80"/>
              <w:kern w:val="0"/>
              <w:sz w:val="6"/>
              <w:szCs w:val="11"/>
              <w:lang w:val="zh-CN"/>
            </w:rPr>
          </w:pPr>
        </w:p>
      </w:tc>
      <w:tc>
        <w:tcPr>
          <w:tcW w:w="3827" w:type="dxa"/>
          <w:gridSpan w:val="2"/>
          <w:tcBorders>
            <w:top w:val="single" w:sz="6" w:space="0" w:color="152F76"/>
          </w:tcBorders>
        </w:tcPr>
        <w:p w:rsidR="00FA7089" w:rsidRDefault="00FA7089">
          <w:pPr>
            <w:widowControl w:val="0"/>
            <w:autoSpaceDE w:val="0"/>
            <w:autoSpaceDN w:val="0"/>
            <w:spacing w:line="20" w:lineRule="atLeast"/>
            <w:ind w:firstLineChars="0" w:firstLine="0"/>
            <w:textAlignment w:val="center"/>
            <w:rPr>
              <w:rFonts w:ascii="微软雅黑" w:hAnsi="微软雅黑" w:cs="微软雅黑"/>
              <w:color w:val="767171" w:themeColor="background2" w:themeShade="80"/>
              <w:kern w:val="0"/>
              <w:sz w:val="6"/>
              <w:szCs w:val="11"/>
            </w:rPr>
          </w:pPr>
        </w:p>
      </w:tc>
      <w:tc>
        <w:tcPr>
          <w:tcW w:w="1073" w:type="dxa"/>
          <w:tcBorders>
            <w:top w:val="single" w:sz="6" w:space="0" w:color="152F76"/>
          </w:tcBorders>
        </w:tcPr>
        <w:p w:rsidR="00FA7089" w:rsidRDefault="00FA7089">
          <w:pPr>
            <w:widowControl w:val="0"/>
            <w:autoSpaceDE w:val="0"/>
            <w:autoSpaceDN w:val="0"/>
            <w:spacing w:line="20" w:lineRule="atLeast"/>
            <w:ind w:firstLineChars="0" w:firstLine="0"/>
            <w:textAlignment w:val="center"/>
            <w:rPr>
              <w:rFonts w:ascii="Adobe 宋体 Std L" w:eastAsia="Adobe 宋体 Std L" w:hAnsi="Adobe 宋体 Std L" w:cs="Times New Roman"/>
              <w:color w:val="000000"/>
              <w:kern w:val="0"/>
              <w:sz w:val="6"/>
              <w:szCs w:val="20"/>
              <w:lang w:val="zh-CN"/>
            </w:rPr>
          </w:pPr>
        </w:p>
      </w:tc>
      <w:tc>
        <w:tcPr>
          <w:tcW w:w="2329" w:type="dxa"/>
          <w:vMerge/>
        </w:tcPr>
        <w:p w:rsidR="00FA7089" w:rsidRDefault="00FA7089">
          <w:pPr>
            <w:widowControl w:val="0"/>
            <w:autoSpaceDE w:val="0"/>
            <w:autoSpaceDN w:val="0"/>
            <w:spacing w:line="20" w:lineRule="atLeast"/>
            <w:ind w:firstLineChars="0" w:firstLine="0"/>
            <w:jc w:val="left"/>
            <w:textAlignment w:val="center"/>
            <w:rPr>
              <w:rFonts w:ascii="微软雅黑" w:hAnsi="微软雅黑" w:cs="微软雅黑"/>
              <w:color w:val="767171" w:themeColor="background2" w:themeShade="80"/>
              <w:kern w:val="0"/>
              <w:sz w:val="6"/>
              <w:szCs w:val="11"/>
              <w:lang w:val="zh-CN"/>
            </w:rPr>
          </w:pPr>
        </w:p>
      </w:tc>
    </w:tr>
    <w:tr w:rsidR="00FA7089">
      <w:trPr>
        <w:trHeight w:val="526"/>
      </w:trPr>
      <w:tc>
        <w:tcPr>
          <w:tcW w:w="2802" w:type="dxa"/>
          <w:gridSpan w:val="2"/>
          <w:vAlign w:val="center"/>
        </w:tcPr>
        <w:p w:rsidR="00FA7089" w:rsidRDefault="00EE37E7">
          <w:pPr>
            <w:widowControl w:val="0"/>
            <w:autoSpaceDE w:val="0"/>
            <w:autoSpaceDN w:val="0"/>
            <w:spacing w:line="240" w:lineRule="auto"/>
            <w:ind w:firstLineChars="0" w:firstLine="0"/>
            <w:textAlignment w:val="center"/>
            <w:rPr>
              <w:rFonts w:ascii="微软雅黑" w:hAnsi="微软雅黑" w:cs="微软雅黑"/>
              <w:color w:val="767171" w:themeColor="background2" w:themeShade="80"/>
              <w:kern w:val="0"/>
              <w:sz w:val="13"/>
              <w:szCs w:val="12"/>
            </w:rPr>
          </w:pPr>
          <w:r>
            <w:rPr>
              <w:rFonts w:ascii="微软雅黑" w:hAnsi="微软雅黑" w:cs="微软雅黑"/>
              <w:color w:val="767171" w:themeColor="background2" w:themeShade="80"/>
              <w:kern w:val="0"/>
              <w:sz w:val="13"/>
              <w:szCs w:val="12"/>
              <w:lang w:val="zh-CN"/>
            </w:rPr>
            <w:t>销售热线</w:t>
          </w:r>
          <w:r>
            <w:rPr>
              <w:rFonts w:ascii="微软雅黑" w:hAnsi="微软雅黑" w:cs="微软雅黑"/>
              <w:color w:val="767171" w:themeColor="background2" w:themeShade="80"/>
              <w:kern w:val="0"/>
              <w:sz w:val="13"/>
              <w:szCs w:val="12"/>
            </w:rPr>
            <w:t>：010-82828878</w:t>
          </w:r>
          <w:r>
            <w:rPr>
              <w:rFonts w:ascii="微软雅黑" w:hAnsi="微软雅黑" w:cs="微软雅黑"/>
              <w:color w:val="767171" w:themeColor="background2" w:themeShade="80"/>
              <w:kern w:val="0"/>
              <w:sz w:val="13"/>
              <w:szCs w:val="12"/>
              <w:lang w:val="zh-CN"/>
            </w:rPr>
            <w:t>转</w:t>
          </w:r>
          <w:r>
            <w:rPr>
              <w:rFonts w:ascii="微软雅黑" w:hAnsi="微软雅黑" w:cs="微软雅黑"/>
              <w:color w:val="767171" w:themeColor="background2" w:themeShade="80"/>
              <w:kern w:val="0"/>
              <w:sz w:val="13"/>
              <w:szCs w:val="12"/>
            </w:rPr>
            <w:t>8068</w:t>
          </w:r>
        </w:p>
        <w:p w:rsidR="00FA7089" w:rsidRDefault="00EE37E7">
          <w:pPr>
            <w:widowControl w:val="0"/>
            <w:autoSpaceDE w:val="0"/>
            <w:autoSpaceDN w:val="0"/>
            <w:spacing w:line="240" w:lineRule="auto"/>
            <w:ind w:firstLineChars="0" w:firstLine="0"/>
            <w:textAlignment w:val="center"/>
            <w:rPr>
              <w:rFonts w:ascii="微软雅黑" w:hAnsi="微软雅黑" w:cs="微软雅黑"/>
              <w:color w:val="767171" w:themeColor="background2" w:themeShade="80"/>
              <w:kern w:val="0"/>
              <w:sz w:val="12"/>
              <w:szCs w:val="12"/>
            </w:rPr>
          </w:pPr>
          <w:r>
            <w:rPr>
              <w:rFonts w:ascii="微软雅黑" w:hAnsi="微软雅黑" w:cs="微软雅黑"/>
              <w:color w:val="767171" w:themeColor="background2" w:themeShade="80"/>
              <w:kern w:val="0"/>
              <w:sz w:val="13"/>
              <w:szCs w:val="12"/>
              <w:lang w:val="zh-CN"/>
            </w:rPr>
            <w:t>销售信箱</w:t>
          </w:r>
          <w:r>
            <w:rPr>
              <w:rFonts w:ascii="微软雅黑" w:hAnsi="微软雅黑" w:cs="微软雅黑"/>
              <w:color w:val="767171" w:themeColor="background2" w:themeShade="80"/>
              <w:kern w:val="0"/>
              <w:sz w:val="13"/>
              <w:szCs w:val="12"/>
            </w:rPr>
            <w:t>：sales@daheng-imaging.com</w:t>
          </w:r>
        </w:p>
      </w:tc>
      <w:tc>
        <w:tcPr>
          <w:tcW w:w="3685" w:type="dxa"/>
          <w:vAlign w:val="center"/>
        </w:tcPr>
        <w:p w:rsidR="00FA7089" w:rsidRDefault="00EE37E7">
          <w:pPr>
            <w:widowControl w:val="0"/>
            <w:autoSpaceDE w:val="0"/>
            <w:autoSpaceDN w:val="0"/>
            <w:spacing w:line="240" w:lineRule="auto"/>
            <w:ind w:firstLineChars="0" w:firstLine="0"/>
            <w:textAlignment w:val="center"/>
            <w:rPr>
              <w:rFonts w:ascii="微软雅黑" w:hAnsi="微软雅黑" w:cs="微软雅黑"/>
              <w:color w:val="767171" w:themeColor="background2" w:themeShade="80"/>
              <w:kern w:val="0"/>
              <w:sz w:val="13"/>
              <w:szCs w:val="12"/>
            </w:rPr>
          </w:pPr>
          <w:r>
            <w:rPr>
              <w:rFonts w:ascii="微软雅黑" w:hAnsi="微软雅黑" w:cs="微软雅黑"/>
              <w:color w:val="767171" w:themeColor="background2" w:themeShade="80"/>
              <w:kern w:val="0"/>
              <w:sz w:val="13"/>
              <w:szCs w:val="12"/>
            </w:rPr>
            <w:t>支持热线：400-999-7595</w:t>
          </w:r>
        </w:p>
        <w:p w:rsidR="00FA7089" w:rsidRDefault="00EE37E7">
          <w:pPr>
            <w:widowControl w:val="0"/>
            <w:autoSpaceDE w:val="0"/>
            <w:autoSpaceDN w:val="0"/>
            <w:spacing w:line="240" w:lineRule="auto"/>
            <w:ind w:firstLineChars="0" w:firstLine="0"/>
            <w:textAlignment w:val="center"/>
            <w:rPr>
              <w:rFonts w:ascii="微软雅黑" w:hAnsi="微软雅黑" w:cs="微软雅黑"/>
              <w:color w:val="767171" w:themeColor="background2" w:themeShade="80"/>
              <w:kern w:val="0"/>
              <w:sz w:val="13"/>
              <w:szCs w:val="12"/>
            </w:rPr>
          </w:pPr>
          <w:r>
            <w:rPr>
              <w:rFonts w:ascii="微软雅黑" w:hAnsi="微软雅黑" w:cs="微软雅黑"/>
              <w:color w:val="767171" w:themeColor="background2" w:themeShade="80"/>
              <w:kern w:val="0"/>
              <w:sz w:val="13"/>
              <w:szCs w:val="12"/>
              <w:lang w:val="zh-CN"/>
            </w:rPr>
            <w:t>支持信箱</w:t>
          </w:r>
          <w:r>
            <w:rPr>
              <w:rFonts w:ascii="微软雅黑" w:hAnsi="微软雅黑" w:cs="微软雅黑"/>
              <w:color w:val="767171" w:themeColor="background2" w:themeShade="80"/>
              <w:kern w:val="0"/>
              <w:sz w:val="13"/>
              <w:szCs w:val="12"/>
            </w:rPr>
            <w:t>：support@daheng-imaging.com</w:t>
          </w:r>
        </w:p>
      </w:tc>
      <w:tc>
        <w:tcPr>
          <w:tcW w:w="3402" w:type="dxa"/>
          <w:gridSpan w:val="2"/>
          <w:vMerge w:val="restart"/>
        </w:tcPr>
        <w:p w:rsidR="00FA7089" w:rsidRDefault="00EE37E7">
          <w:pPr>
            <w:widowControl w:val="0"/>
            <w:autoSpaceDE w:val="0"/>
            <w:autoSpaceDN w:val="0"/>
            <w:spacing w:line="240" w:lineRule="auto"/>
            <w:ind w:firstLineChars="0" w:firstLine="0"/>
            <w:textAlignment w:val="center"/>
            <w:rPr>
              <w:rFonts w:ascii="微软雅黑" w:hAnsi="微软雅黑" w:cs="微软雅黑"/>
              <w:color w:val="767171" w:themeColor="background2" w:themeShade="80"/>
              <w:kern w:val="0"/>
              <w:sz w:val="11"/>
              <w:szCs w:val="11"/>
            </w:rPr>
          </w:pPr>
          <w:r>
            <w:rPr>
              <w:rFonts w:ascii="Adobe 宋体 Std L" w:eastAsia="Adobe 宋体 Std L" w:hAnsi="Adobe 宋体 Std L" w:cs="Times New Roman"/>
              <w:noProof/>
              <w:color w:val="000000"/>
              <w:kern w:val="0"/>
              <w:sz w:val="24"/>
              <w:szCs w:val="20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ge">
                  <wp:posOffset>82550</wp:posOffset>
                </wp:positionV>
                <wp:extent cx="1910715" cy="304800"/>
                <wp:effectExtent l="0" t="0" r="0" b="635"/>
                <wp:wrapNone/>
                <wp:docPr id="1" name="图片 1" descr="E:\公司行政资料\大恒图像源文件_横版A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E:\公司行政资料\大恒图像源文件_横版A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9280" cy="307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FA7089">
      <w:trPr>
        <w:trHeight w:val="291"/>
      </w:trPr>
      <w:tc>
        <w:tcPr>
          <w:tcW w:w="6487" w:type="dxa"/>
          <w:gridSpan w:val="3"/>
          <w:vAlign w:val="center"/>
        </w:tcPr>
        <w:p w:rsidR="00FA7089" w:rsidRDefault="00EE37E7">
          <w:pPr>
            <w:spacing w:line="360" w:lineRule="auto"/>
            <w:ind w:firstLineChars="0" w:firstLine="0"/>
          </w:pPr>
          <w:r>
            <w:rPr>
              <w:rFonts w:ascii="微软雅黑" w:hAnsi="微软雅黑" w:cs="Arial" w:hint="eastAsia"/>
              <w:color w:val="767171" w:themeColor="background2" w:themeShade="80"/>
              <w:spacing w:val="6"/>
              <w:sz w:val="11"/>
              <w:szCs w:val="11"/>
            </w:rPr>
            <w:t>本</w:t>
          </w:r>
          <w:r>
            <w:rPr>
              <w:rFonts w:ascii="微软雅黑" w:hAnsi="微软雅黑" w:cs="Arial"/>
              <w:color w:val="767171" w:themeColor="background2" w:themeShade="80"/>
              <w:spacing w:val="6"/>
              <w:sz w:val="11"/>
              <w:szCs w:val="11"/>
            </w:rPr>
            <w:t>文档</w:t>
          </w:r>
          <w:r>
            <w:rPr>
              <w:rFonts w:ascii="微软雅黑" w:hAnsi="微软雅黑" w:cs="Arial" w:hint="eastAsia"/>
              <w:color w:val="767171" w:themeColor="background2" w:themeShade="80"/>
              <w:spacing w:val="6"/>
              <w:sz w:val="11"/>
              <w:szCs w:val="11"/>
            </w:rPr>
            <w:t>版权所有©中国大恒（集团）有限公司北京图像视觉技术分公司</w:t>
          </w:r>
          <w:r>
            <w:rPr>
              <w:rFonts w:ascii="微软雅黑" w:hAnsi="微软雅黑" w:cs="Arial"/>
              <w:color w:val="767171" w:themeColor="background2" w:themeShade="80"/>
              <w:spacing w:val="6"/>
              <w:sz w:val="11"/>
              <w:szCs w:val="11"/>
            </w:rPr>
            <w:t xml:space="preserve"> </w:t>
          </w:r>
          <w:r>
            <w:rPr>
              <w:rFonts w:ascii="微软雅黑" w:hAnsi="微软雅黑" w:cs="Arial" w:hint="eastAsia"/>
              <w:color w:val="767171" w:themeColor="background2" w:themeShade="80"/>
              <w:spacing w:val="6"/>
              <w:sz w:val="11"/>
              <w:szCs w:val="11"/>
            </w:rPr>
            <w:t xml:space="preserve"> |版本：V1.0.0  |</w:t>
          </w:r>
          <w:r>
            <w:rPr>
              <w:rFonts w:ascii="微软雅黑" w:hAnsi="微软雅黑" w:hint="eastAsia"/>
              <w:color w:val="767171" w:themeColor="background2" w:themeShade="80"/>
              <w:spacing w:val="6"/>
              <w:sz w:val="11"/>
              <w:szCs w:val="11"/>
            </w:rPr>
            <w:t>发布日期：2018-04</w:t>
          </w:r>
        </w:p>
      </w:tc>
      <w:tc>
        <w:tcPr>
          <w:tcW w:w="3402" w:type="dxa"/>
          <w:gridSpan w:val="2"/>
          <w:vMerge/>
        </w:tcPr>
        <w:p w:rsidR="00FA7089" w:rsidRDefault="00FA7089">
          <w:pPr>
            <w:spacing w:line="360" w:lineRule="auto"/>
            <w:ind w:firstLineChars="0" w:firstLine="0"/>
            <w:rPr>
              <w:rFonts w:ascii="微软雅黑" w:hAnsi="微软雅黑" w:cs="Arial"/>
              <w:color w:val="767171" w:themeColor="background2" w:themeShade="80"/>
              <w:spacing w:val="6"/>
              <w:sz w:val="11"/>
              <w:szCs w:val="11"/>
            </w:rPr>
          </w:pPr>
        </w:p>
      </w:tc>
    </w:tr>
  </w:tbl>
  <w:p w:rsidR="00FA7089" w:rsidRDefault="00FA7089">
    <w:pPr>
      <w:tabs>
        <w:tab w:val="left" w:pos="6433"/>
      </w:tabs>
      <w:spacing w:line="360" w:lineRule="auto"/>
      <w:ind w:firstLineChars="0" w:firstLine="0"/>
      <w:jc w:val="left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702" w:rsidRDefault="009F2702">
      <w:pPr>
        <w:spacing w:line="240" w:lineRule="auto"/>
        <w:ind w:firstLine="420"/>
      </w:pPr>
      <w:r>
        <w:separator/>
      </w:r>
    </w:p>
  </w:footnote>
  <w:footnote w:type="continuationSeparator" w:id="0">
    <w:p w:rsidR="009F2702" w:rsidRDefault="009F270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089" w:rsidRDefault="009F2702">
    <w:pPr>
      <w:pStyle w:val="aa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01944" o:spid="_x0000_s2050" type="#_x0000_t75" style="position:absolute;left:0;text-align:left;margin-left:0;margin-top:0;width:487.25pt;height:689.5pt;z-index:-251655168;mso-position-horizontal:center;mso-position-horizontal-relative:margin;mso-position-vertical:center;mso-position-vertical-relative:margin;mso-width-relative:page;mso-height-relative:page" o:allowincell="f">
          <v:imagedata r:id="rId1" o:title="word 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089" w:rsidRDefault="009F2702">
    <w:pPr>
      <w:pStyle w:val="aa"/>
      <w:pBdr>
        <w:bottom w:val="none" w:sz="0" w:space="0" w:color="auto"/>
      </w:pBd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01945" o:spid="_x0000_s2051" type="#_x0000_t75" style="position:absolute;left:0;text-align:left;margin-left:0;margin-top:0;width:487.25pt;height:689.5pt;z-index:-251654144;mso-position-horizontal:center;mso-position-horizontal-relative:margin;mso-position-vertical:center;mso-position-vertical-relative:margin;mso-width-relative:page;mso-height-relative:page" o:allowincell="f">
          <v:imagedata r:id="rId1" o:title="word 水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089" w:rsidRDefault="009F2702">
    <w:pPr>
      <w:pStyle w:val="aa"/>
      <w:pBdr>
        <w:bottom w:val="none" w:sz="0" w:space="0" w:color="auto"/>
      </w:pBd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01943" o:spid="_x0000_s2049" type="#_x0000_t75" style="position:absolute;left:0;text-align:left;margin-left:0;margin-top:0;width:487.25pt;height:689.5pt;z-index:-251656192;mso-position-horizontal:center;mso-position-horizontal-relative:margin;mso-position-vertical:center;mso-position-vertical-relative:margin;mso-width-relative:page;mso-height-relative:page" o:allowincell="f">
          <v:imagedata r:id="rId1" o:title="word 水印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089" w:rsidRDefault="009F2702">
    <w:pPr>
      <w:pStyle w:val="aa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01947" o:spid="_x0000_s2053" type="#_x0000_t75" style="position:absolute;left:0;text-align:left;margin-left:0;margin-top:0;width:487.25pt;height:689.5pt;z-index:-251652096;mso-position-horizontal:center;mso-position-horizontal-relative:margin;mso-position-vertical:center;mso-position-vertical-relative:margin;mso-width-relative:page;mso-height-relative:page" o:allowincell="f">
          <v:imagedata r:id="rId1" o:title="word 水印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089" w:rsidRDefault="009F2702">
    <w:pPr>
      <w:pStyle w:val="aa"/>
      <w:pBdr>
        <w:bottom w:val="none" w:sz="0" w:space="0" w:color="auto"/>
      </w:pBdr>
      <w:tabs>
        <w:tab w:val="clear" w:pos="750"/>
        <w:tab w:val="clear" w:pos="1898"/>
        <w:tab w:val="clear" w:pos="2091"/>
        <w:tab w:val="clear" w:pos="2415"/>
        <w:tab w:val="clear" w:pos="2450"/>
        <w:tab w:val="clear" w:pos="3128"/>
        <w:tab w:val="clear" w:pos="3488"/>
        <w:tab w:val="clear" w:pos="3848"/>
        <w:tab w:val="clear" w:pos="4163"/>
        <w:tab w:val="clear" w:pos="4436"/>
        <w:tab w:val="clear" w:pos="5595"/>
        <w:tab w:val="clear" w:pos="9746"/>
        <w:tab w:val="left" w:pos="6331"/>
      </w:tabs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01948" o:spid="_x0000_s2054" type="#_x0000_t75" style="position:absolute;left:0;text-align:left;margin-left:0;margin-top:0;width:487.25pt;height:689.5pt;z-index:-251651072;mso-position-horizontal:center;mso-position-horizontal-relative:margin;mso-position-vertical:center;mso-position-vertical-relative:margin;mso-width-relative:page;mso-height-relative:page" o:allowincell="f">
          <v:imagedata r:id="rId1" o:title="word 水印" gain="19661f" blacklevel="22938f"/>
          <w10:wrap anchorx="margin" anchory="margin"/>
        </v:shape>
      </w:pict>
    </w:r>
    <w:r w:rsidR="00EE37E7"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089" w:rsidRDefault="009F2702">
    <w:pPr>
      <w:pStyle w:val="aa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01946" o:spid="_x0000_s2052" type="#_x0000_t75" style="position:absolute;left:0;text-align:left;margin-left:0;margin-top:0;width:487.25pt;height:689.5pt;z-index:-251653120;mso-position-horizontal:center;mso-position-horizontal-relative:margin;mso-position-vertical:center;mso-position-vertical-relative:margin;mso-width-relative:page;mso-height-relative:page" o:allowincell="f">
          <v:imagedata r:id="rId1" o:title="word 水印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089" w:rsidRDefault="009F2702">
    <w:pPr>
      <w:pStyle w:val="aa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01953" o:spid="_x0000_s2059" type="#_x0000_t75" style="position:absolute;left:0;text-align:left;margin-left:0;margin-top:0;width:487.25pt;height:689.5pt;z-index:-251645952;mso-position-horizontal:center;mso-position-horizontal-relative:margin;mso-position-vertical:center;mso-position-vertical-relative:margin;mso-width-relative:page;mso-height-relative:page" o:allowincell="f">
          <v:imagedata r:id="rId1" o:title="word 水印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089" w:rsidRDefault="009F2702">
    <w:pPr>
      <w:pStyle w:val="aa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01954" o:spid="_x0000_s2060" type="#_x0000_t75" style="position:absolute;left:0;text-align:left;margin-left:0;margin-top:0;width:487.25pt;height:689.5pt;z-index:-251644928;mso-position-horizontal:center;mso-position-horizontal-relative:margin;mso-position-vertical:center;mso-position-vertical-relative:margin;mso-width-relative:page;mso-height-relative:page" o:allowincell="f">
          <v:imagedata r:id="rId1" o:title="word 水印" gain="19661f" blacklevel="22938f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089" w:rsidRDefault="009F2702">
    <w:pPr>
      <w:pStyle w:val="aa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01952" o:spid="_x0000_s2058" type="#_x0000_t75" style="position:absolute;left:0;text-align:left;margin-left:0;margin-top:0;width:487.25pt;height:689.5pt;z-index:-251646976;mso-position-horizontal:center;mso-position-horizontal-relative:margin;mso-position-vertical:center;mso-position-vertical-relative:margin;mso-width-relative:page;mso-height-relative:page" o:allowincell="f">
          <v:imagedata r:id="rId1" o:title="word 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7FE67"/>
    <w:multiLevelType w:val="multilevel"/>
    <w:tmpl w:val="1417FE67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>
    <w:nsid w:val="18E71BB9"/>
    <w:multiLevelType w:val="multilevel"/>
    <w:tmpl w:val="18E71BB9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8A7526"/>
    <w:multiLevelType w:val="multilevel"/>
    <w:tmpl w:val="338A7526"/>
    <w:lvl w:ilvl="0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90B734E"/>
    <w:multiLevelType w:val="multilevel"/>
    <w:tmpl w:val="790B734E"/>
    <w:lvl w:ilvl="0">
      <w:start w:val="1"/>
      <w:numFmt w:val="decimal"/>
      <w:pStyle w:val="a"/>
      <w:lvlText w:val="%1)"/>
      <w:lvlJc w:val="left"/>
      <w:pPr>
        <w:ind w:left="840" w:hanging="420"/>
      </w:pPr>
      <w:rPr>
        <w:rFonts w:ascii="Arial" w:eastAsia="微软雅黑" w:hAnsi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6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EC"/>
    <w:rsid w:val="00010EC9"/>
    <w:rsid w:val="0001129F"/>
    <w:rsid w:val="0001230C"/>
    <w:rsid w:val="000168C4"/>
    <w:rsid w:val="00016AB1"/>
    <w:rsid w:val="00033074"/>
    <w:rsid w:val="0005099B"/>
    <w:rsid w:val="000530D8"/>
    <w:rsid w:val="00063A37"/>
    <w:rsid w:val="00063D74"/>
    <w:rsid w:val="00071A9F"/>
    <w:rsid w:val="000726AA"/>
    <w:rsid w:val="0007543F"/>
    <w:rsid w:val="00080A89"/>
    <w:rsid w:val="000818FF"/>
    <w:rsid w:val="000A15B3"/>
    <w:rsid w:val="000A4E98"/>
    <w:rsid w:val="000A7679"/>
    <w:rsid w:val="000B1720"/>
    <w:rsid w:val="000B2205"/>
    <w:rsid w:val="000C3540"/>
    <w:rsid w:val="000C3FE8"/>
    <w:rsid w:val="000C47E7"/>
    <w:rsid w:val="000C656B"/>
    <w:rsid w:val="000D74EE"/>
    <w:rsid w:val="00100705"/>
    <w:rsid w:val="00101EA6"/>
    <w:rsid w:val="0010736F"/>
    <w:rsid w:val="001150D9"/>
    <w:rsid w:val="001240BB"/>
    <w:rsid w:val="001305EC"/>
    <w:rsid w:val="001428D3"/>
    <w:rsid w:val="001454E6"/>
    <w:rsid w:val="00172A27"/>
    <w:rsid w:val="00173EF7"/>
    <w:rsid w:val="0018370B"/>
    <w:rsid w:val="00185A89"/>
    <w:rsid w:val="00190CCA"/>
    <w:rsid w:val="001919E4"/>
    <w:rsid w:val="00194116"/>
    <w:rsid w:val="00196676"/>
    <w:rsid w:val="001A5A39"/>
    <w:rsid w:val="001B6EF6"/>
    <w:rsid w:val="001B71CB"/>
    <w:rsid w:val="001B7EE3"/>
    <w:rsid w:val="001C4D91"/>
    <w:rsid w:val="001D1B43"/>
    <w:rsid w:val="001D5E44"/>
    <w:rsid w:val="001E3292"/>
    <w:rsid w:val="001E4BF6"/>
    <w:rsid w:val="001F1D76"/>
    <w:rsid w:val="001F2EE6"/>
    <w:rsid w:val="00206AB7"/>
    <w:rsid w:val="00220478"/>
    <w:rsid w:val="00223C54"/>
    <w:rsid w:val="00235968"/>
    <w:rsid w:val="002459BB"/>
    <w:rsid w:val="002537D0"/>
    <w:rsid w:val="002558C0"/>
    <w:rsid w:val="00265329"/>
    <w:rsid w:val="00266245"/>
    <w:rsid w:val="00271089"/>
    <w:rsid w:val="002770A6"/>
    <w:rsid w:val="002815B1"/>
    <w:rsid w:val="002854FA"/>
    <w:rsid w:val="002873FA"/>
    <w:rsid w:val="0029399A"/>
    <w:rsid w:val="002B1CFD"/>
    <w:rsid w:val="002C08CA"/>
    <w:rsid w:val="002C2A58"/>
    <w:rsid w:val="002C5547"/>
    <w:rsid w:val="002D6AAF"/>
    <w:rsid w:val="002E74CB"/>
    <w:rsid w:val="002F465F"/>
    <w:rsid w:val="002F4C3C"/>
    <w:rsid w:val="002F6914"/>
    <w:rsid w:val="003109A3"/>
    <w:rsid w:val="0031367A"/>
    <w:rsid w:val="003160B5"/>
    <w:rsid w:val="00317F13"/>
    <w:rsid w:val="00320CA9"/>
    <w:rsid w:val="00326F20"/>
    <w:rsid w:val="00335625"/>
    <w:rsid w:val="00353FE5"/>
    <w:rsid w:val="00357F51"/>
    <w:rsid w:val="00361251"/>
    <w:rsid w:val="00362E9E"/>
    <w:rsid w:val="0036338D"/>
    <w:rsid w:val="00364200"/>
    <w:rsid w:val="00370DA0"/>
    <w:rsid w:val="00374077"/>
    <w:rsid w:val="0037484C"/>
    <w:rsid w:val="0037685D"/>
    <w:rsid w:val="00383F3F"/>
    <w:rsid w:val="00386DC6"/>
    <w:rsid w:val="003951FD"/>
    <w:rsid w:val="003B32E1"/>
    <w:rsid w:val="003B3B2B"/>
    <w:rsid w:val="003C4E91"/>
    <w:rsid w:val="003D3277"/>
    <w:rsid w:val="003D43BD"/>
    <w:rsid w:val="003D449D"/>
    <w:rsid w:val="003E5A44"/>
    <w:rsid w:val="003F03C9"/>
    <w:rsid w:val="00407D98"/>
    <w:rsid w:val="00410BC3"/>
    <w:rsid w:val="00417FCA"/>
    <w:rsid w:val="0042463A"/>
    <w:rsid w:val="004266F0"/>
    <w:rsid w:val="00431DAF"/>
    <w:rsid w:val="004442D7"/>
    <w:rsid w:val="00445C63"/>
    <w:rsid w:val="00447330"/>
    <w:rsid w:val="004539AC"/>
    <w:rsid w:val="00463966"/>
    <w:rsid w:val="004753DC"/>
    <w:rsid w:val="00485A43"/>
    <w:rsid w:val="00487128"/>
    <w:rsid w:val="00492365"/>
    <w:rsid w:val="004966D1"/>
    <w:rsid w:val="004B094E"/>
    <w:rsid w:val="004B6551"/>
    <w:rsid w:val="004C3020"/>
    <w:rsid w:val="004C38F1"/>
    <w:rsid w:val="004C74E8"/>
    <w:rsid w:val="004D3410"/>
    <w:rsid w:val="004E37E1"/>
    <w:rsid w:val="004E47B7"/>
    <w:rsid w:val="004E6C62"/>
    <w:rsid w:val="004F4C30"/>
    <w:rsid w:val="00512C95"/>
    <w:rsid w:val="00527ADA"/>
    <w:rsid w:val="00545592"/>
    <w:rsid w:val="00546E03"/>
    <w:rsid w:val="005505DB"/>
    <w:rsid w:val="00551144"/>
    <w:rsid w:val="005517CB"/>
    <w:rsid w:val="00560287"/>
    <w:rsid w:val="00563B14"/>
    <w:rsid w:val="0057518B"/>
    <w:rsid w:val="00586FB2"/>
    <w:rsid w:val="005922A3"/>
    <w:rsid w:val="00593912"/>
    <w:rsid w:val="005A0FEA"/>
    <w:rsid w:val="005B3B50"/>
    <w:rsid w:val="005B7DC9"/>
    <w:rsid w:val="005E781E"/>
    <w:rsid w:val="005F382F"/>
    <w:rsid w:val="00602892"/>
    <w:rsid w:val="006118A7"/>
    <w:rsid w:val="00631D43"/>
    <w:rsid w:val="00644829"/>
    <w:rsid w:val="00651B3C"/>
    <w:rsid w:val="006551A5"/>
    <w:rsid w:val="00681171"/>
    <w:rsid w:val="00684EC9"/>
    <w:rsid w:val="006901F6"/>
    <w:rsid w:val="006B7424"/>
    <w:rsid w:val="006C0EFF"/>
    <w:rsid w:val="006C205E"/>
    <w:rsid w:val="006C46DB"/>
    <w:rsid w:val="006C622C"/>
    <w:rsid w:val="006D02DA"/>
    <w:rsid w:val="006D3997"/>
    <w:rsid w:val="006D5A6F"/>
    <w:rsid w:val="00700783"/>
    <w:rsid w:val="00700A88"/>
    <w:rsid w:val="007042BE"/>
    <w:rsid w:val="00706545"/>
    <w:rsid w:val="00714935"/>
    <w:rsid w:val="00723F2D"/>
    <w:rsid w:val="00741A1F"/>
    <w:rsid w:val="00743D9E"/>
    <w:rsid w:val="00744A3C"/>
    <w:rsid w:val="0075294B"/>
    <w:rsid w:val="00755A30"/>
    <w:rsid w:val="0075744D"/>
    <w:rsid w:val="00757719"/>
    <w:rsid w:val="007608A2"/>
    <w:rsid w:val="0076646A"/>
    <w:rsid w:val="007702AA"/>
    <w:rsid w:val="00783CA1"/>
    <w:rsid w:val="0078676C"/>
    <w:rsid w:val="00786E54"/>
    <w:rsid w:val="007A01B9"/>
    <w:rsid w:val="007A0F33"/>
    <w:rsid w:val="007A3E36"/>
    <w:rsid w:val="007A755D"/>
    <w:rsid w:val="007B4627"/>
    <w:rsid w:val="007C2D1C"/>
    <w:rsid w:val="007D331B"/>
    <w:rsid w:val="007D42F7"/>
    <w:rsid w:val="007E2D25"/>
    <w:rsid w:val="007E5284"/>
    <w:rsid w:val="007F0B4A"/>
    <w:rsid w:val="007F510E"/>
    <w:rsid w:val="00831DFC"/>
    <w:rsid w:val="00835466"/>
    <w:rsid w:val="00844408"/>
    <w:rsid w:val="008458E8"/>
    <w:rsid w:val="00870BE2"/>
    <w:rsid w:val="008720AA"/>
    <w:rsid w:val="008746B9"/>
    <w:rsid w:val="0089045B"/>
    <w:rsid w:val="008A47DD"/>
    <w:rsid w:val="008C3FB1"/>
    <w:rsid w:val="008C7B5F"/>
    <w:rsid w:val="008E0275"/>
    <w:rsid w:val="008F6897"/>
    <w:rsid w:val="00915B35"/>
    <w:rsid w:val="00923287"/>
    <w:rsid w:val="00925E25"/>
    <w:rsid w:val="00926D84"/>
    <w:rsid w:val="00931B9E"/>
    <w:rsid w:val="0093345F"/>
    <w:rsid w:val="00947C46"/>
    <w:rsid w:val="0095315D"/>
    <w:rsid w:val="009545C4"/>
    <w:rsid w:val="009606A5"/>
    <w:rsid w:val="009625BB"/>
    <w:rsid w:val="00967499"/>
    <w:rsid w:val="009A4A1D"/>
    <w:rsid w:val="009C080A"/>
    <w:rsid w:val="009C7219"/>
    <w:rsid w:val="009D22EF"/>
    <w:rsid w:val="009D676D"/>
    <w:rsid w:val="009E463F"/>
    <w:rsid w:val="009F2702"/>
    <w:rsid w:val="00A01CE3"/>
    <w:rsid w:val="00A10086"/>
    <w:rsid w:val="00A14D68"/>
    <w:rsid w:val="00A2255F"/>
    <w:rsid w:val="00A25C5A"/>
    <w:rsid w:val="00A3776B"/>
    <w:rsid w:val="00A44093"/>
    <w:rsid w:val="00A61F49"/>
    <w:rsid w:val="00A656BC"/>
    <w:rsid w:val="00A664AB"/>
    <w:rsid w:val="00A72C06"/>
    <w:rsid w:val="00A849E7"/>
    <w:rsid w:val="00A878D2"/>
    <w:rsid w:val="00A93892"/>
    <w:rsid w:val="00AA0FE7"/>
    <w:rsid w:val="00AA3EEF"/>
    <w:rsid w:val="00AA4701"/>
    <w:rsid w:val="00AB7605"/>
    <w:rsid w:val="00AB7DF4"/>
    <w:rsid w:val="00AC0A19"/>
    <w:rsid w:val="00B178B4"/>
    <w:rsid w:val="00B30885"/>
    <w:rsid w:val="00B32EC3"/>
    <w:rsid w:val="00B36B46"/>
    <w:rsid w:val="00B377FB"/>
    <w:rsid w:val="00B43D7C"/>
    <w:rsid w:val="00B56996"/>
    <w:rsid w:val="00B60D48"/>
    <w:rsid w:val="00B80963"/>
    <w:rsid w:val="00B87EBB"/>
    <w:rsid w:val="00B91C61"/>
    <w:rsid w:val="00B95688"/>
    <w:rsid w:val="00BA042B"/>
    <w:rsid w:val="00BC07BB"/>
    <w:rsid w:val="00BE0851"/>
    <w:rsid w:val="00BE2463"/>
    <w:rsid w:val="00BF54DA"/>
    <w:rsid w:val="00BF660A"/>
    <w:rsid w:val="00C00DC2"/>
    <w:rsid w:val="00C05AC7"/>
    <w:rsid w:val="00C06752"/>
    <w:rsid w:val="00C10355"/>
    <w:rsid w:val="00C12CEC"/>
    <w:rsid w:val="00C13459"/>
    <w:rsid w:val="00C347DE"/>
    <w:rsid w:val="00C425C7"/>
    <w:rsid w:val="00C45A02"/>
    <w:rsid w:val="00C528FA"/>
    <w:rsid w:val="00C67D11"/>
    <w:rsid w:val="00C76270"/>
    <w:rsid w:val="00C8184C"/>
    <w:rsid w:val="00C84466"/>
    <w:rsid w:val="00C90211"/>
    <w:rsid w:val="00C92AAB"/>
    <w:rsid w:val="00C969E6"/>
    <w:rsid w:val="00CA17DF"/>
    <w:rsid w:val="00CA5A88"/>
    <w:rsid w:val="00CA5B3F"/>
    <w:rsid w:val="00CC34FC"/>
    <w:rsid w:val="00CC42EF"/>
    <w:rsid w:val="00CC4B7B"/>
    <w:rsid w:val="00CC65D2"/>
    <w:rsid w:val="00CD1807"/>
    <w:rsid w:val="00CD6522"/>
    <w:rsid w:val="00CE3E6F"/>
    <w:rsid w:val="00CE43F7"/>
    <w:rsid w:val="00CF0CD8"/>
    <w:rsid w:val="00CF1471"/>
    <w:rsid w:val="00CF46D6"/>
    <w:rsid w:val="00CF535B"/>
    <w:rsid w:val="00D17AB9"/>
    <w:rsid w:val="00D22088"/>
    <w:rsid w:val="00D24313"/>
    <w:rsid w:val="00D27CBC"/>
    <w:rsid w:val="00D47DBC"/>
    <w:rsid w:val="00D70908"/>
    <w:rsid w:val="00D7521D"/>
    <w:rsid w:val="00D8380D"/>
    <w:rsid w:val="00D83FED"/>
    <w:rsid w:val="00D84DA3"/>
    <w:rsid w:val="00D917B0"/>
    <w:rsid w:val="00D9458C"/>
    <w:rsid w:val="00D96628"/>
    <w:rsid w:val="00DB1294"/>
    <w:rsid w:val="00DB3FF5"/>
    <w:rsid w:val="00DC5A05"/>
    <w:rsid w:val="00DC613C"/>
    <w:rsid w:val="00DC6CCF"/>
    <w:rsid w:val="00DD0159"/>
    <w:rsid w:val="00DD3642"/>
    <w:rsid w:val="00DD3AB3"/>
    <w:rsid w:val="00DD65AF"/>
    <w:rsid w:val="00DE1841"/>
    <w:rsid w:val="00DE24DA"/>
    <w:rsid w:val="00DE52D7"/>
    <w:rsid w:val="00DF17F0"/>
    <w:rsid w:val="00DF1FCB"/>
    <w:rsid w:val="00DF3019"/>
    <w:rsid w:val="00DF3E94"/>
    <w:rsid w:val="00DF570E"/>
    <w:rsid w:val="00DF6780"/>
    <w:rsid w:val="00E16148"/>
    <w:rsid w:val="00E26688"/>
    <w:rsid w:val="00E56318"/>
    <w:rsid w:val="00E635B2"/>
    <w:rsid w:val="00E82059"/>
    <w:rsid w:val="00EC02BA"/>
    <w:rsid w:val="00EC0327"/>
    <w:rsid w:val="00EC23C3"/>
    <w:rsid w:val="00ED5D6A"/>
    <w:rsid w:val="00EE37E7"/>
    <w:rsid w:val="00EE67E0"/>
    <w:rsid w:val="00EE6E27"/>
    <w:rsid w:val="00EF5B6B"/>
    <w:rsid w:val="00F01403"/>
    <w:rsid w:val="00F04B39"/>
    <w:rsid w:val="00F06B6C"/>
    <w:rsid w:val="00F24C06"/>
    <w:rsid w:val="00F314EE"/>
    <w:rsid w:val="00F319EB"/>
    <w:rsid w:val="00F37224"/>
    <w:rsid w:val="00F430A6"/>
    <w:rsid w:val="00F47162"/>
    <w:rsid w:val="00F47FA0"/>
    <w:rsid w:val="00F5329E"/>
    <w:rsid w:val="00F563FD"/>
    <w:rsid w:val="00F62C8E"/>
    <w:rsid w:val="00F66AA6"/>
    <w:rsid w:val="00F67245"/>
    <w:rsid w:val="00F75A9A"/>
    <w:rsid w:val="00F90242"/>
    <w:rsid w:val="00F90F74"/>
    <w:rsid w:val="00F92755"/>
    <w:rsid w:val="00F94B2A"/>
    <w:rsid w:val="00F94E1F"/>
    <w:rsid w:val="00FA2944"/>
    <w:rsid w:val="00FA58B0"/>
    <w:rsid w:val="00FA7089"/>
    <w:rsid w:val="00FB136A"/>
    <w:rsid w:val="00FB1A13"/>
    <w:rsid w:val="00FB66D0"/>
    <w:rsid w:val="00FC5A29"/>
    <w:rsid w:val="00FC76F7"/>
    <w:rsid w:val="00FD3EF7"/>
    <w:rsid w:val="00FD520A"/>
    <w:rsid w:val="00FD6937"/>
    <w:rsid w:val="00FD7AC1"/>
    <w:rsid w:val="00FE5B12"/>
    <w:rsid w:val="00FE5FEE"/>
    <w:rsid w:val="00FE74DA"/>
    <w:rsid w:val="00FE7616"/>
    <w:rsid w:val="00FF6788"/>
    <w:rsid w:val="01D942F3"/>
    <w:rsid w:val="022B52DC"/>
    <w:rsid w:val="02D005A5"/>
    <w:rsid w:val="03DE7993"/>
    <w:rsid w:val="05B846FB"/>
    <w:rsid w:val="067433CD"/>
    <w:rsid w:val="077B217E"/>
    <w:rsid w:val="07820E8A"/>
    <w:rsid w:val="084A1227"/>
    <w:rsid w:val="086A47B0"/>
    <w:rsid w:val="09C4644D"/>
    <w:rsid w:val="0A0C708C"/>
    <w:rsid w:val="0A103F23"/>
    <w:rsid w:val="0B0637D7"/>
    <w:rsid w:val="0BE421F1"/>
    <w:rsid w:val="0D674C3C"/>
    <w:rsid w:val="0E1E6975"/>
    <w:rsid w:val="0EC563A0"/>
    <w:rsid w:val="0F6D365C"/>
    <w:rsid w:val="0FA94EE5"/>
    <w:rsid w:val="10880E61"/>
    <w:rsid w:val="108A022D"/>
    <w:rsid w:val="10D838F7"/>
    <w:rsid w:val="11EA2B1E"/>
    <w:rsid w:val="13B73654"/>
    <w:rsid w:val="14BF66EB"/>
    <w:rsid w:val="14CB6E05"/>
    <w:rsid w:val="15835260"/>
    <w:rsid w:val="175338A7"/>
    <w:rsid w:val="186E4B25"/>
    <w:rsid w:val="19EF5CDE"/>
    <w:rsid w:val="1A897212"/>
    <w:rsid w:val="1ACB2474"/>
    <w:rsid w:val="1CA4646F"/>
    <w:rsid w:val="1DAB49FF"/>
    <w:rsid w:val="1DD0343B"/>
    <w:rsid w:val="1E063CB3"/>
    <w:rsid w:val="1E5D4AFA"/>
    <w:rsid w:val="1E7A776F"/>
    <w:rsid w:val="1EC9323F"/>
    <w:rsid w:val="1EF40DA6"/>
    <w:rsid w:val="1F2F5C0E"/>
    <w:rsid w:val="1F435CB5"/>
    <w:rsid w:val="1FD57045"/>
    <w:rsid w:val="200817F6"/>
    <w:rsid w:val="203C7E33"/>
    <w:rsid w:val="21B200F3"/>
    <w:rsid w:val="225A7CF9"/>
    <w:rsid w:val="233218E9"/>
    <w:rsid w:val="2348691E"/>
    <w:rsid w:val="24047C60"/>
    <w:rsid w:val="247A7E0F"/>
    <w:rsid w:val="250A7EEB"/>
    <w:rsid w:val="259C7307"/>
    <w:rsid w:val="27B34A1C"/>
    <w:rsid w:val="285E018A"/>
    <w:rsid w:val="294F1AB6"/>
    <w:rsid w:val="2A3A5CC5"/>
    <w:rsid w:val="2A7E6E09"/>
    <w:rsid w:val="2ADA41E8"/>
    <w:rsid w:val="2CD005CD"/>
    <w:rsid w:val="2D523A5C"/>
    <w:rsid w:val="2D7E60B1"/>
    <w:rsid w:val="2E5E240E"/>
    <w:rsid w:val="30C64424"/>
    <w:rsid w:val="31E862B7"/>
    <w:rsid w:val="324E58C9"/>
    <w:rsid w:val="339E6014"/>
    <w:rsid w:val="35706E44"/>
    <w:rsid w:val="35EF4E5C"/>
    <w:rsid w:val="37071D8B"/>
    <w:rsid w:val="388718C8"/>
    <w:rsid w:val="38A23AC2"/>
    <w:rsid w:val="394124F7"/>
    <w:rsid w:val="3BAF66CD"/>
    <w:rsid w:val="3D380EF6"/>
    <w:rsid w:val="3D503A70"/>
    <w:rsid w:val="3D585B7B"/>
    <w:rsid w:val="3DD472F2"/>
    <w:rsid w:val="3E1A2345"/>
    <w:rsid w:val="40CD06DA"/>
    <w:rsid w:val="43F51E10"/>
    <w:rsid w:val="4616628A"/>
    <w:rsid w:val="46C37A85"/>
    <w:rsid w:val="472B5564"/>
    <w:rsid w:val="478554BD"/>
    <w:rsid w:val="49611E7E"/>
    <w:rsid w:val="49AF7307"/>
    <w:rsid w:val="4ACE4B61"/>
    <w:rsid w:val="4B4D0AD3"/>
    <w:rsid w:val="4B6619BB"/>
    <w:rsid w:val="4BFE2F48"/>
    <w:rsid w:val="4C246381"/>
    <w:rsid w:val="4F947DE5"/>
    <w:rsid w:val="51C4535F"/>
    <w:rsid w:val="52584350"/>
    <w:rsid w:val="52C322D6"/>
    <w:rsid w:val="53DD6554"/>
    <w:rsid w:val="546509DC"/>
    <w:rsid w:val="557C66D3"/>
    <w:rsid w:val="55ED0423"/>
    <w:rsid w:val="568B6B1F"/>
    <w:rsid w:val="56CF0421"/>
    <w:rsid w:val="592B411D"/>
    <w:rsid w:val="59E51DAA"/>
    <w:rsid w:val="59F566F4"/>
    <w:rsid w:val="5B5C377A"/>
    <w:rsid w:val="5BAC298C"/>
    <w:rsid w:val="5C191805"/>
    <w:rsid w:val="5D9C78EB"/>
    <w:rsid w:val="5E2542F6"/>
    <w:rsid w:val="5E627A63"/>
    <w:rsid w:val="5EB62CF6"/>
    <w:rsid w:val="5F1B6BCE"/>
    <w:rsid w:val="5F3D277F"/>
    <w:rsid w:val="5FD41042"/>
    <w:rsid w:val="60392A5D"/>
    <w:rsid w:val="60524E48"/>
    <w:rsid w:val="61130874"/>
    <w:rsid w:val="618F62EB"/>
    <w:rsid w:val="64AB154A"/>
    <w:rsid w:val="657319FA"/>
    <w:rsid w:val="663E5C30"/>
    <w:rsid w:val="66B36296"/>
    <w:rsid w:val="66CF5639"/>
    <w:rsid w:val="67765D2B"/>
    <w:rsid w:val="6A3B3DB8"/>
    <w:rsid w:val="6A8A1952"/>
    <w:rsid w:val="6AC53A4F"/>
    <w:rsid w:val="6B3C4C81"/>
    <w:rsid w:val="6BA0300F"/>
    <w:rsid w:val="6D315132"/>
    <w:rsid w:val="6E194A2F"/>
    <w:rsid w:val="6EE9784F"/>
    <w:rsid w:val="6F3C107C"/>
    <w:rsid w:val="6F616FB0"/>
    <w:rsid w:val="709B1E42"/>
    <w:rsid w:val="719E390F"/>
    <w:rsid w:val="733B24BB"/>
    <w:rsid w:val="737B1A1D"/>
    <w:rsid w:val="745F299D"/>
    <w:rsid w:val="76864CED"/>
    <w:rsid w:val="77227343"/>
    <w:rsid w:val="775715C7"/>
    <w:rsid w:val="7A1F18A1"/>
    <w:rsid w:val="7A1F3668"/>
    <w:rsid w:val="7B507CCD"/>
    <w:rsid w:val="7BB446A5"/>
    <w:rsid w:val="7C495393"/>
    <w:rsid w:val="7C823A5B"/>
    <w:rsid w:val="7C901171"/>
    <w:rsid w:val="7DF82E62"/>
    <w:rsid w:val="7F85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 fillcolor="white">
      <v:fill color="white"/>
    </o:shapedefaults>
    <o:shapelayout v:ext="edit">
      <o:idmap v:ext="edit" data="1"/>
    </o:shapelayout>
  </w:shapeDefaults>
  <w:decimalSymbol w:val="."/>
  <w:listSeparator w:val=","/>
  <w15:docId w15:val="{2E7B9449-EE1C-4DAE-B2D8-5BF0E9B6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annotation text" w:qFormat="1"/>
    <w:lsdException w:name="header" w:qFormat="1"/>
    <w:lsdException w:name="footer" w:qFormat="1"/>
    <w:lsdException w:name="caption" w:unhideWhenUsed="1" w:qFormat="1"/>
    <w:lsdException w:name="annotation reference" w:qFormat="1"/>
    <w:lsdException w:name="List" w:uiPriority="99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adjustRightInd w:val="0"/>
      <w:snapToGrid w:val="0"/>
      <w:spacing w:line="276" w:lineRule="auto"/>
      <w:ind w:firstLineChars="200" w:firstLine="200"/>
      <w:jc w:val="both"/>
    </w:pPr>
    <w:rPr>
      <w:rFonts w:ascii="Arial" w:eastAsia="微软雅黑" w:hAnsi="Arial" w:cstheme="minorBidi"/>
      <w:kern w:val="2"/>
      <w:sz w:val="21"/>
      <w:szCs w:val="24"/>
    </w:rPr>
  </w:style>
  <w:style w:type="paragraph" w:styleId="1">
    <w:name w:val="heading 1"/>
    <w:next w:val="a0"/>
    <w:link w:val="1Char"/>
    <w:qFormat/>
    <w:pPr>
      <w:numPr>
        <w:numId w:val="1"/>
      </w:numPr>
      <w:adjustRightInd w:val="0"/>
      <w:snapToGrid w:val="0"/>
      <w:spacing w:beforeLines="100" w:before="100" w:line="276" w:lineRule="auto"/>
      <w:outlineLvl w:val="0"/>
    </w:pPr>
    <w:rPr>
      <w:rFonts w:ascii="Arial" w:eastAsia="微软雅黑" w:hAnsi="Arial" w:cs="微软雅黑"/>
      <w:bCs/>
      <w:color w:val="152F76"/>
      <w:kern w:val="2"/>
      <w:sz w:val="28"/>
      <w:szCs w:val="32"/>
    </w:rPr>
  </w:style>
  <w:style w:type="paragraph" w:styleId="2">
    <w:name w:val="heading 2"/>
    <w:next w:val="a0"/>
    <w:unhideWhenUsed/>
    <w:qFormat/>
    <w:pPr>
      <w:keepNext/>
      <w:keepLines/>
      <w:numPr>
        <w:ilvl w:val="1"/>
        <w:numId w:val="1"/>
      </w:numPr>
      <w:adjustRightInd w:val="0"/>
      <w:snapToGrid w:val="0"/>
      <w:spacing w:beforeLines="50" w:before="50" w:line="276" w:lineRule="auto"/>
      <w:outlineLvl w:val="1"/>
    </w:pPr>
    <w:rPr>
      <w:rFonts w:ascii="Arial" w:eastAsia="微软雅黑" w:hAnsi="Arial" w:cstheme="minorBidi"/>
      <w:kern w:val="2"/>
      <w:sz w:val="24"/>
      <w:szCs w:val="24"/>
    </w:rPr>
  </w:style>
  <w:style w:type="paragraph" w:styleId="3">
    <w:name w:val="heading 3"/>
    <w:next w:val="a0"/>
    <w:link w:val="3Char"/>
    <w:unhideWhenUsed/>
    <w:qFormat/>
    <w:pPr>
      <w:keepNext/>
      <w:keepLines/>
      <w:numPr>
        <w:ilvl w:val="2"/>
        <w:numId w:val="1"/>
      </w:numPr>
      <w:adjustRightInd w:val="0"/>
      <w:snapToGrid w:val="0"/>
      <w:spacing w:beforeLines="50" w:before="120" w:line="276" w:lineRule="auto"/>
      <w:outlineLvl w:val="2"/>
    </w:pPr>
    <w:rPr>
      <w:rFonts w:ascii="Arial" w:eastAsia="微软雅黑" w:hAnsi="Arial" w:cstheme="minorBidi"/>
      <w:kern w:val="2"/>
      <w:sz w:val="21"/>
      <w:szCs w:val="24"/>
    </w:rPr>
  </w:style>
  <w:style w:type="paragraph" w:styleId="4">
    <w:name w:val="heading 4"/>
    <w:next w:val="a0"/>
    <w:link w:val="4Char"/>
    <w:unhideWhenUsed/>
    <w:qFormat/>
    <w:pPr>
      <w:numPr>
        <w:ilvl w:val="3"/>
        <w:numId w:val="1"/>
      </w:numPr>
      <w:spacing w:beforeLines="50" w:before="120" w:line="276" w:lineRule="auto"/>
      <w:outlineLvl w:val="3"/>
    </w:pPr>
    <w:rPr>
      <w:rFonts w:ascii="Arial" w:eastAsia="微软雅黑" w:hAnsi="Arial" w:cstheme="minorBidi"/>
      <w:kern w:val="2"/>
      <w:sz w:val="21"/>
      <w:szCs w:val="24"/>
    </w:rPr>
  </w:style>
  <w:style w:type="paragraph" w:styleId="5">
    <w:name w:val="heading 5"/>
    <w:basedOn w:val="a0"/>
    <w:next w:val="a0"/>
    <w:unhideWhenUsed/>
    <w:qFormat/>
    <w:pPr>
      <w:keepNext/>
      <w:keepLines/>
      <w:numPr>
        <w:ilvl w:val="4"/>
        <w:numId w:val="1"/>
      </w:numPr>
      <w:spacing w:before="280" w:after="290" w:line="372" w:lineRule="auto"/>
      <w:ind w:firstLineChars="0" w:firstLine="0"/>
      <w:outlineLvl w:val="4"/>
    </w:pPr>
    <w:rPr>
      <w:b/>
      <w:sz w:val="28"/>
    </w:rPr>
  </w:style>
  <w:style w:type="paragraph" w:styleId="6">
    <w:name w:val="heading 6"/>
    <w:basedOn w:val="a0"/>
    <w:next w:val="a0"/>
    <w:semiHidden/>
    <w:unhideWhenUsed/>
    <w:qFormat/>
    <w:pPr>
      <w:keepNext/>
      <w:keepLines/>
      <w:numPr>
        <w:ilvl w:val="5"/>
        <w:numId w:val="2"/>
      </w:numPr>
      <w:spacing w:before="240" w:after="64" w:line="317" w:lineRule="auto"/>
      <w:ind w:firstLineChars="0"/>
      <w:outlineLvl w:val="5"/>
    </w:pPr>
    <w:rPr>
      <w:rFonts w:eastAsia="黑体"/>
      <w:b/>
    </w:rPr>
  </w:style>
  <w:style w:type="paragraph" w:styleId="7">
    <w:name w:val="heading 7"/>
    <w:basedOn w:val="a0"/>
    <w:next w:val="a0"/>
    <w:semiHidden/>
    <w:unhideWhenUsed/>
    <w:qFormat/>
    <w:pPr>
      <w:keepNext/>
      <w:keepLines/>
      <w:numPr>
        <w:ilvl w:val="6"/>
        <w:numId w:val="2"/>
      </w:numPr>
      <w:spacing w:before="240" w:after="64" w:line="317" w:lineRule="auto"/>
      <w:ind w:firstLineChars="0"/>
      <w:outlineLvl w:val="6"/>
    </w:pPr>
    <w:rPr>
      <w:b/>
    </w:rPr>
  </w:style>
  <w:style w:type="paragraph" w:styleId="8">
    <w:name w:val="heading 8"/>
    <w:basedOn w:val="a0"/>
    <w:next w:val="a0"/>
    <w:semiHidden/>
    <w:unhideWhenUsed/>
    <w:qFormat/>
    <w:pPr>
      <w:keepNext/>
      <w:keepLines/>
      <w:numPr>
        <w:ilvl w:val="7"/>
        <w:numId w:val="2"/>
      </w:numPr>
      <w:spacing w:before="240" w:after="64" w:line="317" w:lineRule="auto"/>
      <w:ind w:firstLineChars="0"/>
      <w:outlineLvl w:val="7"/>
    </w:pPr>
    <w:rPr>
      <w:rFonts w:eastAsia="黑体"/>
    </w:rPr>
  </w:style>
  <w:style w:type="paragraph" w:styleId="9">
    <w:name w:val="heading 9"/>
    <w:basedOn w:val="a0"/>
    <w:next w:val="a0"/>
    <w:semiHidden/>
    <w:unhideWhenUsed/>
    <w:qFormat/>
    <w:pPr>
      <w:keepNext/>
      <w:keepLines/>
      <w:numPr>
        <w:ilvl w:val="8"/>
        <w:numId w:val="2"/>
      </w:numPr>
      <w:spacing w:before="240" w:after="64" w:line="317" w:lineRule="auto"/>
      <w:ind w:firstLineChars="0"/>
      <w:outlineLvl w:val="8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qFormat/>
    <w:rPr>
      <w:b/>
      <w:bCs/>
    </w:rPr>
  </w:style>
  <w:style w:type="paragraph" w:styleId="a5">
    <w:name w:val="annotation text"/>
    <w:basedOn w:val="a0"/>
    <w:link w:val="Char0"/>
    <w:qFormat/>
    <w:pPr>
      <w:jc w:val="left"/>
    </w:pPr>
  </w:style>
  <w:style w:type="paragraph" w:styleId="70">
    <w:name w:val="toc 7"/>
    <w:basedOn w:val="a0"/>
    <w:next w:val="a0"/>
    <w:uiPriority w:val="39"/>
    <w:unhideWhenUsed/>
    <w:qFormat/>
    <w:pPr>
      <w:widowControl w:val="0"/>
      <w:adjustRightInd/>
      <w:snapToGrid/>
      <w:spacing w:line="240" w:lineRule="auto"/>
      <w:ind w:leftChars="1200" w:left="2520" w:firstLineChars="0" w:firstLine="0"/>
    </w:pPr>
    <w:rPr>
      <w:rFonts w:asciiTheme="minorHAnsi" w:eastAsiaTheme="minorEastAsia" w:hAnsiTheme="minorHAnsi"/>
      <w:szCs w:val="22"/>
    </w:rPr>
  </w:style>
  <w:style w:type="paragraph" w:styleId="a6">
    <w:name w:val="caption"/>
    <w:next w:val="a0"/>
    <w:unhideWhenUsed/>
    <w:qFormat/>
    <w:pPr>
      <w:adjustRightInd w:val="0"/>
      <w:snapToGrid w:val="0"/>
      <w:spacing w:before="120" w:after="160"/>
      <w:jc w:val="center"/>
    </w:pPr>
    <w:rPr>
      <w:rFonts w:ascii="Arial" w:eastAsia="微软雅黑" w:hAnsi="Arial" w:cstheme="majorBidi"/>
      <w:kern w:val="2"/>
      <w:sz w:val="18"/>
    </w:rPr>
  </w:style>
  <w:style w:type="paragraph" w:styleId="50">
    <w:name w:val="toc 5"/>
    <w:basedOn w:val="a0"/>
    <w:next w:val="a0"/>
    <w:uiPriority w:val="39"/>
    <w:unhideWhenUsed/>
    <w:qFormat/>
    <w:pPr>
      <w:widowControl w:val="0"/>
      <w:adjustRightInd/>
      <w:snapToGrid/>
      <w:spacing w:line="240" w:lineRule="auto"/>
      <w:ind w:leftChars="800" w:left="1680" w:firstLineChars="0" w:firstLine="0"/>
    </w:pPr>
    <w:rPr>
      <w:rFonts w:asciiTheme="minorHAnsi" w:eastAsiaTheme="minorEastAsia" w:hAnsiTheme="minorHAnsi"/>
      <w:szCs w:val="22"/>
    </w:rPr>
  </w:style>
  <w:style w:type="paragraph" w:styleId="30">
    <w:name w:val="toc 3"/>
    <w:next w:val="a0"/>
    <w:uiPriority w:val="39"/>
    <w:qFormat/>
    <w:pPr>
      <w:adjustRightInd w:val="0"/>
      <w:snapToGrid w:val="0"/>
      <w:spacing w:afterLines="25" w:after="25"/>
      <w:ind w:leftChars="400" w:left="400"/>
    </w:pPr>
    <w:rPr>
      <w:rFonts w:ascii="Arial" w:eastAsia="微软雅黑" w:hAnsi="Arial" w:cstheme="minorBidi"/>
      <w:kern w:val="2"/>
      <w:sz w:val="21"/>
      <w:szCs w:val="24"/>
    </w:rPr>
  </w:style>
  <w:style w:type="paragraph" w:styleId="a7">
    <w:name w:val="Plain Text"/>
    <w:basedOn w:val="a0"/>
    <w:link w:val="Char1"/>
    <w:qFormat/>
    <w:rPr>
      <w:rFonts w:ascii="宋体" w:eastAsia="宋体" w:hAnsi="Courier New" w:cs="Courier New"/>
      <w:szCs w:val="21"/>
    </w:rPr>
  </w:style>
  <w:style w:type="paragraph" w:styleId="80">
    <w:name w:val="toc 8"/>
    <w:basedOn w:val="a0"/>
    <w:next w:val="a0"/>
    <w:uiPriority w:val="39"/>
    <w:unhideWhenUsed/>
    <w:qFormat/>
    <w:pPr>
      <w:widowControl w:val="0"/>
      <w:adjustRightInd/>
      <w:snapToGrid/>
      <w:spacing w:line="240" w:lineRule="auto"/>
      <w:ind w:leftChars="1400" w:left="2940" w:firstLineChars="0" w:firstLine="0"/>
    </w:pPr>
    <w:rPr>
      <w:rFonts w:asciiTheme="minorHAnsi" w:eastAsiaTheme="minorEastAsia" w:hAnsiTheme="minorHAnsi"/>
      <w:szCs w:val="22"/>
    </w:rPr>
  </w:style>
  <w:style w:type="paragraph" w:styleId="a8">
    <w:name w:val="Balloon Text"/>
    <w:basedOn w:val="a0"/>
    <w:link w:val="Char2"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0"/>
    <w:link w:val="Char3"/>
    <w:qFormat/>
    <w:pPr>
      <w:pBdr>
        <w:top w:val="single" w:sz="4" w:space="1" w:color="152F76"/>
      </w:pBdr>
      <w:tabs>
        <w:tab w:val="left" w:pos="263"/>
        <w:tab w:val="left" w:pos="2145"/>
        <w:tab w:val="center" w:pos="4153"/>
        <w:tab w:val="right" w:pos="8306"/>
        <w:tab w:val="right" w:pos="9746"/>
      </w:tabs>
      <w:spacing w:after="140" w:line="360" w:lineRule="auto"/>
      <w:ind w:firstLine="300"/>
      <w:jc w:val="right"/>
    </w:pPr>
    <w:rPr>
      <w:rFonts w:cs="Arial"/>
      <w:color w:val="767171"/>
      <w:sz w:val="15"/>
      <w:szCs w:val="15"/>
    </w:rPr>
  </w:style>
  <w:style w:type="paragraph" w:styleId="aa">
    <w:name w:val="header"/>
    <w:basedOn w:val="a0"/>
    <w:link w:val="Char4"/>
    <w:qFormat/>
    <w:pPr>
      <w:pBdr>
        <w:bottom w:val="single" w:sz="2" w:space="1" w:color="A6A6A6"/>
      </w:pBdr>
      <w:tabs>
        <w:tab w:val="left" w:pos="750"/>
        <w:tab w:val="left" w:pos="1898"/>
        <w:tab w:val="left" w:pos="2091"/>
        <w:tab w:val="left" w:pos="2415"/>
        <w:tab w:val="left" w:pos="2450"/>
        <w:tab w:val="left" w:pos="3128"/>
        <w:tab w:val="left" w:pos="3488"/>
        <w:tab w:val="left" w:pos="3848"/>
        <w:tab w:val="left" w:pos="4163"/>
        <w:tab w:val="left" w:pos="4436"/>
        <w:tab w:val="left" w:pos="5595"/>
        <w:tab w:val="right" w:pos="9746"/>
      </w:tabs>
      <w:spacing w:line="240" w:lineRule="auto"/>
      <w:ind w:firstLine="420"/>
      <w:jc w:val="left"/>
    </w:pPr>
    <w:rPr>
      <w:rFonts w:cs="Arial"/>
      <w:color w:val="152F76"/>
      <w:szCs w:val="21"/>
    </w:rPr>
  </w:style>
  <w:style w:type="paragraph" w:styleId="10">
    <w:name w:val="toc 1"/>
    <w:next w:val="a0"/>
    <w:uiPriority w:val="39"/>
    <w:qFormat/>
    <w:pPr>
      <w:tabs>
        <w:tab w:val="right" w:leader="dot" w:pos="9736"/>
      </w:tabs>
      <w:adjustRightInd w:val="0"/>
      <w:snapToGrid w:val="0"/>
      <w:spacing w:beforeLines="50" w:before="120"/>
    </w:pPr>
    <w:rPr>
      <w:rFonts w:ascii="Arial" w:eastAsia="微软雅黑" w:hAnsi="Arial" w:cstheme="minorBidi"/>
      <w:b/>
      <w:kern w:val="2"/>
      <w:sz w:val="24"/>
      <w:szCs w:val="24"/>
    </w:rPr>
  </w:style>
  <w:style w:type="paragraph" w:styleId="40">
    <w:name w:val="toc 4"/>
    <w:basedOn w:val="a0"/>
    <w:next w:val="a0"/>
    <w:uiPriority w:val="39"/>
    <w:unhideWhenUsed/>
    <w:qFormat/>
    <w:pPr>
      <w:spacing w:afterLines="25" w:after="25" w:line="240" w:lineRule="auto"/>
      <w:ind w:leftChars="500" w:left="500" w:firstLineChars="0" w:firstLine="0"/>
    </w:pPr>
    <w:rPr>
      <w:szCs w:val="21"/>
    </w:rPr>
  </w:style>
  <w:style w:type="paragraph" w:styleId="ab">
    <w:name w:val="List"/>
    <w:link w:val="Char5"/>
    <w:uiPriority w:val="99"/>
    <w:unhideWhenUsed/>
    <w:qFormat/>
    <w:pPr>
      <w:adjustRightInd w:val="0"/>
      <w:snapToGrid w:val="0"/>
    </w:pPr>
    <w:rPr>
      <w:rFonts w:ascii="Arial" w:eastAsia="微软雅黑" w:hAnsi="Arial" w:cs="Arial"/>
      <w:bCs/>
      <w:kern w:val="2"/>
      <w:sz w:val="21"/>
      <w:szCs w:val="21"/>
    </w:rPr>
  </w:style>
  <w:style w:type="paragraph" w:styleId="60">
    <w:name w:val="toc 6"/>
    <w:basedOn w:val="a0"/>
    <w:next w:val="a0"/>
    <w:uiPriority w:val="39"/>
    <w:unhideWhenUsed/>
    <w:qFormat/>
    <w:pPr>
      <w:widowControl w:val="0"/>
      <w:adjustRightInd/>
      <w:snapToGrid/>
      <w:spacing w:line="240" w:lineRule="auto"/>
      <w:ind w:leftChars="1000" w:left="2100" w:firstLineChars="0" w:firstLine="0"/>
    </w:pPr>
    <w:rPr>
      <w:rFonts w:asciiTheme="minorHAnsi" w:eastAsiaTheme="minorEastAsia" w:hAnsiTheme="minorHAnsi"/>
      <w:szCs w:val="22"/>
    </w:rPr>
  </w:style>
  <w:style w:type="paragraph" w:styleId="20">
    <w:name w:val="toc 2"/>
    <w:next w:val="a0"/>
    <w:uiPriority w:val="39"/>
    <w:qFormat/>
    <w:pPr>
      <w:adjustRightInd w:val="0"/>
      <w:snapToGrid w:val="0"/>
      <w:spacing w:beforeLines="25" w:before="25"/>
      <w:ind w:leftChars="200" w:left="200"/>
    </w:pPr>
    <w:rPr>
      <w:rFonts w:ascii="Arial" w:eastAsia="微软雅黑" w:hAnsi="Arial" w:cstheme="minorBidi"/>
      <w:kern w:val="2"/>
      <w:sz w:val="24"/>
      <w:szCs w:val="24"/>
    </w:rPr>
  </w:style>
  <w:style w:type="paragraph" w:styleId="90">
    <w:name w:val="toc 9"/>
    <w:basedOn w:val="a0"/>
    <w:next w:val="a0"/>
    <w:uiPriority w:val="39"/>
    <w:unhideWhenUsed/>
    <w:qFormat/>
    <w:pPr>
      <w:widowControl w:val="0"/>
      <w:adjustRightInd/>
      <w:snapToGrid/>
      <w:spacing w:line="240" w:lineRule="auto"/>
      <w:ind w:leftChars="1600" w:left="3360" w:firstLineChars="0" w:firstLine="0"/>
    </w:pPr>
    <w:rPr>
      <w:rFonts w:asciiTheme="minorHAnsi" w:eastAsiaTheme="minorEastAsia" w:hAnsiTheme="minorHAnsi"/>
      <w:szCs w:val="22"/>
    </w:rPr>
  </w:style>
  <w:style w:type="paragraph" w:styleId="ac">
    <w:name w:val="Title"/>
    <w:basedOn w:val="a0"/>
    <w:next w:val="a0"/>
    <w:link w:val="Char6"/>
    <w:qFormat/>
    <w:pPr>
      <w:jc w:val="center"/>
      <w:outlineLvl w:val="0"/>
    </w:pPr>
    <w:rPr>
      <w:rFonts w:cstheme="majorBidi"/>
      <w:b/>
      <w:bCs/>
      <w:color w:val="152F76"/>
      <w:sz w:val="30"/>
      <w:szCs w:val="32"/>
    </w:rPr>
  </w:style>
  <w:style w:type="character" w:styleId="ad">
    <w:name w:val="Hyperlink"/>
    <w:basedOn w:val="a1"/>
    <w:uiPriority w:val="99"/>
    <w:qFormat/>
    <w:rPr>
      <w:color w:val="0000FF"/>
      <w:u w:val="single"/>
    </w:rPr>
  </w:style>
  <w:style w:type="character" w:styleId="ae">
    <w:name w:val="annotation reference"/>
    <w:basedOn w:val="a1"/>
    <w:qFormat/>
    <w:rPr>
      <w:sz w:val="21"/>
      <w:szCs w:val="21"/>
    </w:rPr>
  </w:style>
  <w:style w:type="table" w:styleId="af">
    <w:name w:val="Table Grid"/>
    <w:basedOn w:val="a2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Pr>
      <w:rFonts w:ascii="Arial" w:eastAsia="微软雅黑" w:hAnsi="Arial" w:cs="微软雅黑"/>
      <w:bCs/>
      <w:color w:val="152F76"/>
      <w:kern w:val="2"/>
      <w:sz w:val="28"/>
      <w:szCs w:val="32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宋体" w:hAnsi="宋体" w:hint="eastAsia"/>
      <w:color w:val="000000"/>
      <w:sz w:val="24"/>
    </w:rPr>
  </w:style>
  <w:style w:type="paragraph" w:customStyle="1" w:styleId="af0">
    <w:name w:val="[无段落样式]"/>
    <w:uiPriority w:val="99"/>
    <w:unhideWhenUsed/>
    <w:qFormat/>
    <w:pPr>
      <w:widowControl w:val="0"/>
      <w:autoSpaceDE w:val="0"/>
      <w:autoSpaceDN w:val="0"/>
      <w:adjustRightInd w:val="0"/>
      <w:snapToGrid w:val="0"/>
      <w:spacing w:line="276" w:lineRule="auto"/>
      <w:ind w:firstLineChars="200" w:firstLine="200"/>
      <w:jc w:val="both"/>
      <w:textAlignment w:val="center"/>
    </w:pPr>
    <w:rPr>
      <w:rFonts w:ascii="Arial" w:eastAsia="微软雅黑" w:hAnsi="Arial" w:hint="eastAsia"/>
      <w:color w:val="000000"/>
      <w:sz w:val="21"/>
      <w:lang w:val="zh-CN"/>
    </w:rPr>
  </w:style>
  <w:style w:type="paragraph" w:customStyle="1" w:styleId="af1">
    <w:name w:val="[基本段落]"/>
    <w:basedOn w:val="a0"/>
    <w:uiPriority w:val="99"/>
    <w:unhideWhenUsed/>
    <w:qFormat/>
    <w:pPr>
      <w:autoSpaceDE w:val="0"/>
      <w:autoSpaceDN w:val="0"/>
      <w:textAlignment w:val="center"/>
    </w:pPr>
    <w:rPr>
      <w:rFonts w:cs="Times New Roman" w:hint="eastAsia"/>
      <w:color w:val="000000"/>
      <w:kern w:val="0"/>
      <w:szCs w:val="20"/>
      <w:lang w:val="zh-CN"/>
    </w:rPr>
  </w:style>
  <w:style w:type="paragraph" w:styleId="af2">
    <w:name w:val="No Spacing"/>
    <w:link w:val="Char7"/>
    <w:uiPriority w:val="1"/>
    <w:qFormat/>
    <w:rPr>
      <w:rFonts w:asciiTheme="minorHAnsi" w:eastAsia="微软雅黑" w:hAnsiTheme="minorHAnsi" w:cstheme="minorBidi"/>
      <w:sz w:val="22"/>
      <w:szCs w:val="22"/>
    </w:rPr>
  </w:style>
  <w:style w:type="character" w:customStyle="1" w:styleId="Char7">
    <w:name w:val="无间隔 Char"/>
    <w:basedOn w:val="a1"/>
    <w:link w:val="af2"/>
    <w:uiPriority w:val="1"/>
    <w:qFormat/>
    <w:rPr>
      <w:rFonts w:asciiTheme="minorHAnsi" w:eastAsia="微软雅黑" w:hAnsiTheme="minorHAnsi" w:cstheme="minorBidi"/>
      <w:sz w:val="22"/>
      <w:szCs w:val="22"/>
    </w:rPr>
  </w:style>
  <w:style w:type="paragraph" w:customStyle="1" w:styleId="11">
    <w:name w:val="列出段落1"/>
    <w:basedOn w:val="a0"/>
    <w:uiPriority w:val="99"/>
    <w:qFormat/>
    <w:pPr>
      <w:ind w:firstLine="420"/>
    </w:pPr>
  </w:style>
  <w:style w:type="paragraph" w:styleId="a">
    <w:name w:val="List Paragraph"/>
    <w:basedOn w:val="a0"/>
    <w:link w:val="Char8"/>
    <w:uiPriority w:val="34"/>
    <w:qFormat/>
    <w:pPr>
      <w:numPr>
        <w:numId w:val="3"/>
      </w:numPr>
      <w:ind w:left="420" w:firstLine="0"/>
    </w:pPr>
    <w:rPr>
      <w:rFonts w:cs="Times New Roman"/>
      <w:szCs w:val="21"/>
    </w:rPr>
  </w:style>
  <w:style w:type="character" w:customStyle="1" w:styleId="Char4">
    <w:name w:val="页眉 Char"/>
    <w:basedOn w:val="a1"/>
    <w:link w:val="aa"/>
    <w:qFormat/>
    <w:rPr>
      <w:rFonts w:ascii="Arial" w:eastAsia="微软雅黑" w:hAnsi="Arial" w:cs="Arial"/>
      <w:color w:val="152F76"/>
      <w:kern w:val="2"/>
      <w:sz w:val="21"/>
      <w:szCs w:val="21"/>
    </w:rPr>
  </w:style>
  <w:style w:type="character" w:customStyle="1" w:styleId="Char3">
    <w:name w:val="页脚 Char"/>
    <w:basedOn w:val="a1"/>
    <w:link w:val="a9"/>
    <w:qFormat/>
    <w:rPr>
      <w:rFonts w:ascii="Arial" w:eastAsia="微软雅黑" w:hAnsi="Arial" w:cs="Arial"/>
      <w:color w:val="767171"/>
      <w:kern w:val="2"/>
      <w:sz w:val="15"/>
      <w:szCs w:val="15"/>
    </w:rPr>
  </w:style>
  <w:style w:type="table" w:customStyle="1" w:styleId="12">
    <w:name w:val="网格型1"/>
    <w:basedOn w:val="a2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6">
    <w:name w:val="标题 Char"/>
    <w:basedOn w:val="a1"/>
    <w:link w:val="ac"/>
    <w:qFormat/>
    <w:rPr>
      <w:rFonts w:ascii="Arial" w:eastAsia="微软雅黑" w:hAnsi="Arial" w:cstheme="majorBidi"/>
      <w:b/>
      <w:bCs/>
      <w:color w:val="152F76"/>
      <w:kern w:val="2"/>
      <w:sz w:val="30"/>
      <w:szCs w:val="32"/>
    </w:rPr>
  </w:style>
  <w:style w:type="table" w:customStyle="1" w:styleId="21">
    <w:name w:val="网格型2"/>
    <w:basedOn w:val="a2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网格型3"/>
    <w:basedOn w:val="a2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0"/>
    <w:uiPriority w:val="39"/>
    <w:unhideWhenUsed/>
    <w:qFormat/>
    <w:pPr>
      <w:keepNext/>
      <w:keepLines/>
      <w:numPr>
        <w:numId w:val="0"/>
      </w:numPr>
      <w:tabs>
        <w:tab w:val="center" w:pos="4677"/>
        <w:tab w:val="left" w:pos="6512"/>
      </w:tabs>
      <w:spacing w:beforeLines="0" w:before="0"/>
      <w:jc w:val="center"/>
      <w:outlineLvl w:val="9"/>
    </w:pPr>
    <w:rPr>
      <w:rFonts w:cs="Arial"/>
      <w:b/>
      <w:bCs w:val="0"/>
      <w:color w:val="000000" w:themeColor="text1"/>
      <w:kern w:val="0"/>
      <w:sz w:val="32"/>
      <w:lang w:val="zh-CN"/>
    </w:rPr>
  </w:style>
  <w:style w:type="character" w:customStyle="1" w:styleId="Char0">
    <w:name w:val="批注文字 Char"/>
    <w:basedOn w:val="a1"/>
    <w:link w:val="a5"/>
    <w:qFormat/>
    <w:rPr>
      <w:rFonts w:ascii="Arial" w:eastAsia="微软雅黑" w:hAnsi="Arial" w:cstheme="minorBidi"/>
      <w:kern w:val="2"/>
      <w:sz w:val="21"/>
      <w:szCs w:val="24"/>
    </w:rPr>
  </w:style>
  <w:style w:type="character" w:customStyle="1" w:styleId="Char">
    <w:name w:val="批注主题 Char"/>
    <w:basedOn w:val="Char0"/>
    <w:link w:val="a4"/>
    <w:qFormat/>
    <w:rPr>
      <w:rFonts w:ascii="Arial" w:eastAsia="微软雅黑" w:hAnsi="Arial" w:cstheme="minorBidi"/>
      <w:b/>
      <w:bCs/>
      <w:kern w:val="2"/>
      <w:sz w:val="21"/>
      <w:szCs w:val="24"/>
    </w:rPr>
  </w:style>
  <w:style w:type="character" w:customStyle="1" w:styleId="Char2">
    <w:name w:val="批注框文本 Char"/>
    <w:basedOn w:val="a1"/>
    <w:link w:val="a8"/>
    <w:qFormat/>
    <w:rPr>
      <w:rFonts w:ascii="Arial" w:eastAsia="微软雅黑" w:hAnsi="Arial" w:cstheme="minorBidi"/>
      <w:kern w:val="2"/>
      <w:sz w:val="18"/>
      <w:szCs w:val="18"/>
    </w:rPr>
  </w:style>
  <w:style w:type="table" w:customStyle="1" w:styleId="41">
    <w:name w:val="网格型4"/>
    <w:basedOn w:val="a2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网格型5"/>
    <w:basedOn w:val="a2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网格型6"/>
    <w:basedOn w:val="a2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网格型7"/>
    <w:basedOn w:val="a2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">
    <w:name w:val="网格型8"/>
    <w:basedOn w:val="a2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纯文本 Char"/>
    <w:basedOn w:val="a1"/>
    <w:link w:val="a7"/>
    <w:qFormat/>
    <w:rPr>
      <w:rFonts w:ascii="宋体" w:hAnsi="Courier New" w:cs="Courier New"/>
      <w:kern w:val="2"/>
      <w:sz w:val="21"/>
      <w:szCs w:val="21"/>
    </w:rPr>
  </w:style>
  <w:style w:type="character" w:customStyle="1" w:styleId="4Char">
    <w:name w:val="标题 4 Char"/>
    <w:basedOn w:val="a1"/>
    <w:link w:val="4"/>
    <w:qFormat/>
    <w:rPr>
      <w:rFonts w:ascii="Arial" w:eastAsia="微软雅黑" w:hAnsi="Arial" w:cstheme="minorBidi"/>
      <w:kern w:val="2"/>
      <w:sz w:val="21"/>
      <w:szCs w:val="24"/>
    </w:rPr>
  </w:style>
  <w:style w:type="character" w:customStyle="1" w:styleId="3Char">
    <w:name w:val="标题 3 Char"/>
    <w:basedOn w:val="a1"/>
    <w:link w:val="3"/>
    <w:qFormat/>
    <w:rPr>
      <w:rFonts w:ascii="Arial" w:eastAsia="微软雅黑" w:hAnsi="Arial" w:cstheme="minorBidi"/>
      <w:kern w:val="2"/>
      <w:sz w:val="21"/>
      <w:szCs w:val="24"/>
    </w:rPr>
  </w:style>
  <w:style w:type="paragraph" w:customStyle="1" w:styleId="af3">
    <w:name w:val="列表 居中"/>
    <w:basedOn w:val="ab"/>
    <w:link w:val="Char9"/>
    <w:qFormat/>
    <w:pPr>
      <w:jc w:val="center"/>
    </w:pPr>
    <w:rPr>
      <w:bCs w:val="0"/>
    </w:rPr>
  </w:style>
  <w:style w:type="character" w:customStyle="1" w:styleId="Char9">
    <w:name w:val="列表 居中 Char"/>
    <w:basedOn w:val="a1"/>
    <w:link w:val="af3"/>
    <w:qFormat/>
    <w:rPr>
      <w:rFonts w:ascii="Arial" w:eastAsia="微软雅黑" w:hAnsi="Arial" w:cs="Arial"/>
      <w:bCs/>
      <w:kern w:val="2"/>
      <w:sz w:val="21"/>
      <w:szCs w:val="21"/>
    </w:rPr>
  </w:style>
  <w:style w:type="character" w:customStyle="1" w:styleId="Char5">
    <w:name w:val="列表 Char"/>
    <w:basedOn w:val="a1"/>
    <w:link w:val="ab"/>
    <w:uiPriority w:val="99"/>
    <w:qFormat/>
    <w:rPr>
      <w:rFonts w:ascii="Arial" w:eastAsia="微软雅黑" w:hAnsi="Arial" w:cs="Arial"/>
      <w:bCs/>
      <w:kern w:val="2"/>
      <w:sz w:val="21"/>
      <w:szCs w:val="21"/>
    </w:rPr>
  </w:style>
  <w:style w:type="character" w:customStyle="1" w:styleId="Char8">
    <w:name w:val="列出段落 Char"/>
    <w:basedOn w:val="a1"/>
    <w:link w:val="a"/>
    <w:uiPriority w:val="34"/>
    <w:qFormat/>
    <w:rPr>
      <w:rFonts w:ascii="Arial" w:eastAsia="微软雅黑" w:hAnsi="Arial"/>
      <w:kern w:val="2"/>
      <w:sz w:val="21"/>
      <w:szCs w:val="21"/>
    </w:rPr>
  </w:style>
  <w:style w:type="paragraph" w:customStyle="1" w:styleId="D">
    <w:name w:val="???¡§???¡ì?¡ì???¡ì????¨¬??¨¬D???????¨¬????¡ì??????¡ì?|"/>
    <w:basedOn w:val="a0"/>
    <w:qFormat/>
    <w:pPr>
      <w:overflowPunct w:val="0"/>
      <w:autoSpaceDE w:val="0"/>
      <w:autoSpaceDN w:val="0"/>
      <w:snapToGrid/>
      <w:spacing w:line="360" w:lineRule="auto"/>
      <w:ind w:left="1134" w:firstLineChars="0" w:firstLine="0"/>
      <w:textAlignment w:val="baseline"/>
    </w:pPr>
    <w:rPr>
      <w:rFonts w:ascii="Times New Roman" w:eastAsia="宋体" w:hAnsi="Times New Roman" w:cs="Times New Roman"/>
      <w:i/>
      <w:color w:val="0000FF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9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5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eader" Target="header8.xml"/><Relationship Id="rId10" Type="http://schemas.openxmlformats.org/officeDocument/2006/relationships/image" Target="media/image1.png"/><Relationship Id="rId19" Type="http://schemas.openxmlformats.org/officeDocument/2006/relationships/header" Target="head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header" Target="header7.xml"/><Relationship Id="rId27" Type="http://schemas.openxmlformats.org/officeDocument/2006/relationships/theme" Target="theme/theme1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&#38468;&#20214;3%20&#19987;&#39064;&#36890;&#29992;&#31867;%20&#22871;&#29992;&#27169;&#26495;1.dotx" TargetMode="External"/></Relationships>
</file>

<file path=word/theme/theme1.xml><?xml version="1.0" encoding="utf-8"?>
<a:theme xmlns:a="http://schemas.openxmlformats.org/drawingml/2006/main" name="Office 主题">
  <a:themeElements>
    <a:clrScheme name="自定义 5">
      <a:dk1>
        <a:srgbClr val="000000"/>
      </a:dk1>
      <a:lt1>
        <a:sysClr val="window" lastClr="C7EDCC"/>
      </a:lt1>
      <a:dk2>
        <a:srgbClr val="152F76"/>
      </a:dk2>
      <a:lt2>
        <a:srgbClr val="E7E6E6"/>
      </a:lt2>
      <a:accent1>
        <a:srgbClr val="152F76"/>
      </a:accent1>
      <a:accent2>
        <a:srgbClr val="F8B62B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52F76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发布日期：2018-03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1"/>
    <customShpInfo spid="_x0000_s2050"/>
    <customShpInfo spid="_x0000_s2049"/>
    <customShpInfo spid="_x0000_s2054"/>
    <customShpInfo spid="_x0000_s2053"/>
    <customShpInfo spid="_x0000_s2052"/>
    <customShpInfo spid="_x0000_s2060"/>
    <customShpInfo spid="_x0000_s2059"/>
    <customShpInfo spid="_x0000_s2058"/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902A005-7C66-4D89-AC5F-317A77F47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附件3 专题通用类 套用模板1.dotx</Template>
  <TotalTime>5</TotalTime>
  <Pages>4</Pages>
  <Words>84</Words>
  <Characters>479</Characters>
  <Application>Microsoft Office Word</Application>
  <DocSecurity>0</DocSecurity>
  <Lines>3</Lines>
  <Paragraphs>1</Paragraphs>
  <ScaleCrop>false</ScaleCrop>
  <Company>中国大恒(集团)有限公司北京视觉图像技术分公司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专题通用类文档格式要求</dc:title>
  <dc:subject>（初稿）</dc:subject>
  <dc:creator>admin</dc:creator>
  <cp:lastModifiedBy>xht</cp:lastModifiedBy>
  <cp:revision>53</cp:revision>
  <cp:lastPrinted>2018-03-28T02:23:00Z</cp:lastPrinted>
  <dcterms:created xsi:type="dcterms:W3CDTF">2018-03-26T07:18:00Z</dcterms:created>
  <dcterms:modified xsi:type="dcterms:W3CDTF">2019-01-25T03:11:00Z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